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F5BC" w14:textId="77777777" w:rsidR="002C1163" w:rsidRPr="00812DEC" w:rsidRDefault="002C1163" w:rsidP="005214FB">
      <w:pPr>
        <w:rPr>
          <w:b/>
          <w:lang w:val="ro-RO"/>
        </w:rPr>
      </w:pPr>
      <w:r w:rsidRPr="00812DEC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EFF627" wp14:editId="0F0C21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79830" cy="1666875"/>
            <wp:effectExtent l="0" t="0" r="1270" b="9525"/>
            <wp:wrapThrough wrapText="bothSides">
              <wp:wrapPolygon edited="0">
                <wp:start x="0" y="0"/>
                <wp:lineTo x="0" y="21477"/>
                <wp:lineTo x="21274" y="21477"/>
                <wp:lineTo x="212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ROM_LOGO_GREEN_WEB(72dpi)_RG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FF5BD" w14:textId="77777777" w:rsidR="00812DEC" w:rsidRDefault="00812DEC" w:rsidP="005214FB">
      <w:pPr>
        <w:rPr>
          <w:b/>
          <w:lang w:val="ro-RO"/>
        </w:rPr>
      </w:pPr>
    </w:p>
    <w:p w14:paraId="54EFF5BE" w14:textId="77777777" w:rsidR="00812DEC" w:rsidRDefault="00812DEC" w:rsidP="005214FB">
      <w:pPr>
        <w:rPr>
          <w:b/>
          <w:lang w:val="ro-RO"/>
        </w:rPr>
      </w:pPr>
    </w:p>
    <w:p w14:paraId="2C57B973" w14:textId="77777777" w:rsidR="00857D3F" w:rsidRDefault="00857D3F" w:rsidP="005214FB">
      <w:pPr>
        <w:rPr>
          <w:b/>
          <w:lang w:val="ro-RO"/>
        </w:rPr>
      </w:pPr>
    </w:p>
    <w:p w14:paraId="54EFF5C0" w14:textId="0D592D26" w:rsidR="00812DEC" w:rsidRDefault="006810C6" w:rsidP="005214FB">
      <w:pPr>
        <w:rPr>
          <w:lang w:val="ro-RO"/>
        </w:rPr>
      </w:pPr>
      <w:r w:rsidRPr="00812DEC">
        <w:rPr>
          <w:b/>
          <w:lang w:val="ro-RO"/>
        </w:rPr>
        <w:t>Informații</w:t>
      </w:r>
      <w:r w:rsidR="00812DEC" w:rsidRPr="00812DEC">
        <w:rPr>
          <w:b/>
          <w:lang w:val="ro-RO"/>
        </w:rPr>
        <w:t xml:space="preserve"> utile:</w:t>
      </w:r>
    </w:p>
    <w:p w14:paraId="4578CE4A" w14:textId="672426D9" w:rsidR="0083613B" w:rsidRDefault="00A10268" w:rsidP="0083613B">
      <w:pPr>
        <w:rPr>
          <w:lang w:val="ro-RO"/>
        </w:rPr>
      </w:pPr>
      <w:r>
        <w:rPr>
          <w:lang w:val="ro-RO"/>
        </w:rPr>
        <w:t>Enunț</w:t>
      </w:r>
      <w:r w:rsidR="006E259D">
        <w:rPr>
          <w:lang w:val="ro-RO"/>
        </w:rPr>
        <w:t xml:space="preserve"> + intra</w:t>
      </w:r>
      <w:r w:rsidR="00857D3F">
        <w:rPr>
          <w:lang w:val="ro-RO"/>
        </w:rPr>
        <w:t>re/iesire</w:t>
      </w:r>
      <w:r w:rsidR="00812DEC">
        <w:rPr>
          <w:lang w:val="ro-RO"/>
        </w:rPr>
        <w:t xml:space="preserve">: </w:t>
      </w:r>
    </w:p>
    <w:p w14:paraId="54EFF5C2" w14:textId="31B97A05" w:rsidR="00812DEC" w:rsidRDefault="00A10268" w:rsidP="005214FB">
      <w:pPr>
        <w:rPr>
          <w:lang w:val="ro-RO"/>
        </w:rPr>
      </w:pPr>
      <w:r>
        <w:rPr>
          <w:lang w:val="ro-RO"/>
        </w:rPr>
        <w:t>Soluțiile</w:t>
      </w:r>
      <w:r w:rsidR="00812DEC">
        <w:rPr>
          <w:lang w:val="ro-RO"/>
        </w:rPr>
        <w:t xml:space="preserve"> se trimit la: </w:t>
      </w:r>
      <w:hyperlink r:id="rId11" w:history="1">
        <w:r w:rsidR="00812DEC" w:rsidRPr="004862C1">
          <w:rPr>
            <w:rStyle w:val="Hyperlink"/>
            <w:rFonts w:ascii="Calibri" w:hAnsi="Calibri"/>
            <w:sz w:val="22"/>
            <w:lang w:val="ro-RO"/>
          </w:rPr>
          <w:t>catalin@netrom.ro</w:t>
        </w:r>
      </w:hyperlink>
    </w:p>
    <w:p w14:paraId="54EFF5C4" w14:textId="77777777" w:rsidR="00812DEC" w:rsidRDefault="00812DEC" w:rsidP="005214FB">
      <w:pPr>
        <w:rPr>
          <w:lang w:val="ro-RO"/>
        </w:rPr>
      </w:pPr>
    </w:p>
    <w:p w14:paraId="54EFF5C5" w14:textId="77777777" w:rsidR="00812DEC" w:rsidRDefault="00812DEC" w:rsidP="005214FB">
      <w:pPr>
        <w:rPr>
          <w:lang w:val="ro-RO"/>
        </w:rPr>
      </w:pPr>
    </w:p>
    <w:p w14:paraId="54EFF5C6" w14:textId="77777777" w:rsidR="00812DEC" w:rsidRDefault="00812DEC" w:rsidP="005214FB">
      <w:pPr>
        <w:rPr>
          <w:lang w:val="ro-RO"/>
        </w:rPr>
      </w:pPr>
    </w:p>
    <w:p w14:paraId="54EFF5C8" w14:textId="77777777" w:rsidR="00812DEC" w:rsidRDefault="00812DEC" w:rsidP="005214FB">
      <w:pPr>
        <w:rPr>
          <w:lang w:val="ro-RO"/>
        </w:rPr>
      </w:pPr>
    </w:p>
    <w:p w14:paraId="54EFF5C9" w14:textId="77777777" w:rsidR="005214FB" w:rsidRDefault="009802C5" w:rsidP="005214FB">
      <w:pPr>
        <w:pStyle w:val="Heading1"/>
        <w:rPr>
          <w:lang w:val="ro-RO"/>
        </w:rPr>
      </w:pPr>
      <w:r>
        <w:rPr>
          <w:lang w:val="ro-RO"/>
        </w:rPr>
        <w:t>Introducere</w:t>
      </w:r>
    </w:p>
    <w:p w14:paraId="7B9DA9C2" w14:textId="3832DF0C" w:rsidR="002E3704" w:rsidRPr="007D5D1A" w:rsidRDefault="002E3704" w:rsidP="002E3704">
      <w:pPr>
        <w:rPr>
          <w:rFonts w:ascii="Verdana" w:hAnsi="Verdana"/>
          <w:sz w:val="20"/>
          <w:szCs w:val="20"/>
          <w:lang w:val="ro-RO"/>
        </w:rPr>
      </w:pPr>
      <w:r w:rsidRPr="007D5D1A">
        <w:rPr>
          <w:rFonts w:ascii="Verdana" w:hAnsi="Verdana"/>
          <w:sz w:val="20"/>
          <w:szCs w:val="20"/>
          <w:lang w:val="ro-RO"/>
        </w:rPr>
        <w:t xml:space="preserve">Intr-o </w:t>
      </w:r>
      <w:r w:rsidR="000777B1" w:rsidRPr="007D5D1A">
        <w:rPr>
          <w:rFonts w:ascii="Verdana" w:hAnsi="Verdana"/>
          <w:sz w:val="20"/>
          <w:szCs w:val="20"/>
          <w:lang w:val="ro-RO"/>
        </w:rPr>
        <w:t>aplicație</w:t>
      </w:r>
      <w:r w:rsidRPr="007D5D1A">
        <w:rPr>
          <w:rFonts w:ascii="Verdana" w:hAnsi="Verdana"/>
          <w:sz w:val="20"/>
          <w:szCs w:val="20"/>
          <w:lang w:val="ro-RO"/>
        </w:rPr>
        <w:t xml:space="preserve"> Web procesarea taskurilo</w:t>
      </w:r>
      <w:r w:rsidR="00446734">
        <w:rPr>
          <w:rFonts w:ascii="Verdana" w:hAnsi="Verdana"/>
          <w:sz w:val="20"/>
          <w:szCs w:val="20"/>
          <w:lang w:val="ro-RO"/>
        </w:rPr>
        <w:t>r time-</w:t>
      </w:r>
      <w:r w:rsidR="00E2176B">
        <w:rPr>
          <w:rFonts w:ascii="Verdana" w:hAnsi="Verdana"/>
          <w:sz w:val="20"/>
          <w:szCs w:val="20"/>
          <w:lang w:val="ro-RO"/>
        </w:rPr>
        <w:t xml:space="preserve">consuming este </w:t>
      </w:r>
      <w:r w:rsidR="00FC26D8">
        <w:rPr>
          <w:rFonts w:ascii="Verdana" w:hAnsi="Verdana"/>
          <w:sz w:val="20"/>
          <w:szCs w:val="20"/>
          <w:lang w:val="ro-RO"/>
        </w:rPr>
        <w:t>făcută</w:t>
      </w:r>
      <w:r w:rsidR="00E2176B">
        <w:rPr>
          <w:rFonts w:ascii="Verdana" w:hAnsi="Verdana"/>
          <w:sz w:val="20"/>
          <w:szCs w:val="20"/>
          <w:lang w:val="ro-RO"/>
        </w:rPr>
        <w:t xml:space="preserve"> asi</w:t>
      </w:r>
      <w:r w:rsidR="00A01DF4">
        <w:rPr>
          <w:rFonts w:ascii="Verdana" w:hAnsi="Verdana"/>
          <w:sz w:val="20"/>
          <w:szCs w:val="20"/>
          <w:lang w:val="ro-RO"/>
        </w:rPr>
        <w:t>nc</w:t>
      </w:r>
      <w:r w:rsidRPr="007D5D1A">
        <w:rPr>
          <w:rFonts w:ascii="Verdana" w:hAnsi="Verdana"/>
          <w:sz w:val="20"/>
          <w:szCs w:val="20"/>
          <w:lang w:val="ro-RO"/>
        </w:rPr>
        <w:t xml:space="preserve">ron pe server, de </w:t>
      </w:r>
      <w:r w:rsidR="00AB0A93" w:rsidRPr="007D5D1A">
        <w:rPr>
          <w:rFonts w:ascii="Verdana" w:hAnsi="Verdana"/>
          <w:sz w:val="20"/>
          <w:szCs w:val="20"/>
          <w:lang w:val="ro-RO"/>
        </w:rPr>
        <w:t>către</w:t>
      </w:r>
      <w:r w:rsidRPr="007D5D1A">
        <w:rPr>
          <w:rFonts w:ascii="Verdana" w:hAnsi="Verdana"/>
          <w:sz w:val="20"/>
          <w:szCs w:val="20"/>
          <w:lang w:val="ro-RO"/>
        </w:rPr>
        <w:t xml:space="preserve"> o serie de </w:t>
      </w:r>
      <w:r w:rsidR="00277CFF" w:rsidRPr="007D5D1A">
        <w:rPr>
          <w:rFonts w:ascii="Verdana" w:hAnsi="Verdana"/>
          <w:sz w:val="20"/>
          <w:szCs w:val="20"/>
          <w:lang w:val="ro-RO"/>
        </w:rPr>
        <w:t>aplicații</w:t>
      </w:r>
      <w:r w:rsidRPr="007D5D1A">
        <w:rPr>
          <w:rFonts w:ascii="Verdana" w:hAnsi="Verdana"/>
          <w:sz w:val="20"/>
          <w:szCs w:val="20"/>
          <w:lang w:val="ro-RO"/>
        </w:rPr>
        <w:t xml:space="preserve"> c</w:t>
      </w:r>
      <w:r w:rsidR="000208F9">
        <w:rPr>
          <w:rFonts w:ascii="Verdana" w:hAnsi="Verdana"/>
          <w:sz w:val="20"/>
          <w:szCs w:val="20"/>
          <w:lang w:val="ro-RO"/>
        </w:rPr>
        <w:t xml:space="preserve">e </w:t>
      </w:r>
      <w:r w:rsidR="006960BF">
        <w:rPr>
          <w:rFonts w:ascii="Verdana" w:hAnsi="Verdana"/>
          <w:sz w:val="20"/>
          <w:szCs w:val="20"/>
          <w:lang w:val="ro-RO"/>
        </w:rPr>
        <w:t>rulează</w:t>
      </w:r>
      <w:r w:rsidR="000208F9">
        <w:rPr>
          <w:rFonts w:ascii="Verdana" w:hAnsi="Verdana"/>
          <w:sz w:val="20"/>
          <w:szCs w:val="20"/>
          <w:lang w:val="ro-RO"/>
        </w:rPr>
        <w:t xml:space="preserve"> in backround, numite </w:t>
      </w:r>
      <w:r w:rsidR="007B1905" w:rsidRPr="000208F9">
        <w:rPr>
          <w:rFonts w:ascii="Verdana" w:hAnsi="Verdana"/>
          <w:i/>
          <w:sz w:val="20"/>
          <w:szCs w:val="20"/>
          <w:lang w:val="ro-RO"/>
        </w:rPr>
        <w:t>agenți</w:t>
      </w:r>
      <w:r w:rsidRPr="007D5D1A">
        <w:rPr>
          <w:rFonts w:ascii="Verdana" w:hAnsi="Verdana"/>
          <w:sz w:val="20"/>
          <w:szCs w:val="20"/>
          <w:lang w:val="ro-RO"/>
        </w:rPr>
        <w:t xml:space="preserve">. Taskurile pe care trebuie sa le execute </w:t>
      </w:r>
      <w:r w:rsidR="00D56186" w:rsidRPr="007D5D1A">
        <w:rPr>
          <w:rFonts w:ascii="Verdana" w:hAnsi="Verdana"/>
          <w:sz w:val="20"/>
          <w:szCs w:val="20"/>
          <w:lang w:val="ro-RO"/>
        </w:rPr>
        <w:t>acești</w:t>
      </w:r>
      <w:r w:rsidRPr="007D5D1A">
        <w:rPr>
          <w:rFonts w:ascii="Verdana" w:hAnsi="Verdana"/>
          <w:sz w:val="20"/>
          <w:szCs w:val="20"/>
          <w:lang w:val="ro-RO"/>
        </w:rPr>
        <w:t xml:space="preserve"> </w:t>
      </w:r>
      <w:r w:rsidR="00D56186" w:rsidRPr="007D5D1A">
        <w:rPr>
          <w:rFonts w:ascii="Verdana" w:hAnsi="Verdana"/>
          <w:sz w:val="20"/>
          <w:szCs w:val="20"/>
          <w:lang w:val="ro-RO"/>
        </w:rPr>
        <w:t>agenți</w:t>
      </w:r>
      <w:r w:rsidRPr="007D5D1A">
        <w:rPr>
          <w:rFonts w:ascii="Verdana" w:hAnsi="Verdana"/>
          <w:sz w:val="20"/>
          <w:szCs w:val="20"/>
          <w:lang w:val="ro-RO"/>
        </w:rPr>
        <w:t xml:space="preserve"> sunt de dive</w:t>
      </w:r>
      <w:r w:rsidR="00BD0995">
        <w:rPr>
          <w:rFonts w:ascii="Verdana" w:hAnsi="Verdana"/>
          <w:sz w:val="20"/>
          <w:szCs w:val="20"/>
          <w:lang w:val="ro-RO"/>
        </w:rPr>
        <w:t>r</w:t>
      </w:r>
      <w:r w:rsidRPr="007D5D1A">
        <w:rPr>
          <w:rFonts w:ascii="Verdana" w:hAnsi="Verdana"/>
          <w:sz w:val="20"/>
          <w:szCs w:val="20"/>
          <w:lang w:val="ro-RO"/>
        </w:rPr>
        <w:t>se tipuri: generare de rapoarte, trimitere de emailuri, etc. Fiecare</w:t>
      </w:r>
      <w:r w:rsidR="00952F64">
        <w:rPr>
          <w:rFonts w:ascii="Verdana" w:hAnsi="Verdana"/>
          <w:sz w:val="20"/>
          <w:szCs w:val="20"/>
          <w:lang w:val="ro-RO"/>
        </w:rPr>
        <w:t xml:space="preserve"> agent are anumite </w:t>
      </w:r>
      <w:r w:rsidR="002F422D">
        <w:rPr>
          <w:rFonts w:ascii="Verdana" w:hAnsi="Verdana"/>
          <w:sz w:val="20"/>
          <w:szCs w:val="20"/>
          <w:lang w:val="ro-RO"/>
        </w:rPr>
        <w:t>capabilități</w:t>
      </w:r>
      <w:r w:rsidR="00952F64">
        <w:rPr>
          <w:rFonts w:ascii="Verdana" w:hAnsi="Verdana"/>
          <w:sz w:val="20"/>
          <w:szCs w:val="20"/>
          <w:lang w:val="ro-RO"/>
        </w:rPr>
        <w:t xml:space="preserve">, </w:t>
      </w:r>
      <w:r w:rsidR="00617D35">
        <w:rPr>
          <w:rFonts w:ascii="Verdana" w:hAnsi="Verdana"/>
          <w:sz w:val="20"/>
          <w:szCs w:val="20"/>
          <w:lang w:val="ro-RO"/>
        </w:rPr>
        <w:t>constând</w:t>
      </w:r>
      <w:r w:rsidR="00952F64">
        <w:rPr>
          <w:rFonts w:ascii="Verdana" w:hAnsi="Verdana"/>
          <w:sz w:val="20"/>
          <w:szCs w:val="20"/>
          <w:lang w:val="ro-RO"/>
        </w:rPr>
        <w:t xml:space="preserve"> </w:t>
      </w:r>
      <w:r w:rsidRPr="007D5D1A">
        <w:rPr>
          <w:rFonts w:ascii="Verdana" w:hAnsi="Verdana"/>
          <w:sz w:val="20"/>
          <w:szCs w:val="20"/>
          <w:lang w:val="ro-RO"/>
        </w:rPr>
        <w:t>in</w:t>
      </w:r>
      <w:r w:rsidR="00952F64">
        <w:rPr>
          <w:rFonts w:ascii="Verdana" w:hAnsi="Verdana"/>
          <w:sz w:val="20"/>
          <w:szCs w:val="20"/>
          <w:lang w:val="ro-RO"/>
        </w:rPr>
        <w:t>tr-o</w:t>
      </w:r>
      <w:r w:rsidRPr="007D5D1A">
        <w:rPr>
          <w:rFonts w:ascii="Verdana" w:hAnsi="Verdana"/>
          <w:sz w:val="20"/>
          <w:szCs w:val="20"/>
          <w:lang w:val="ro-RO"/>
        </w:rPr>
        <w:t xml:space="preserve"> lista </w:t>
      </w:r>
      <w:r w:rsidR="00952F64">
        <w:rPr>
          <w:rFonts w:ascii="Verdana" w:hAnsi="Verdana"/>
          <w:sz w:val="20"/>
          <w:szCs w:val="20"/>
          <w:lang w:val="ro-RO"/>
        </w:rPr>
        <w:t>cu</w:t>
      </w:r>
      <w:r w:rsidRPr="007D5D1A">
        <w:rPr>
          <w:rFonts w:ascii="Verdana" w:hAnsi="Verdana"/>
          <w:sz w:val="20"/>
          <w:szCs w:val="20"/>
          <w:lang w:val="ro-RO"/>
        </w:rPr>
        <w:t xml:space="preserve"> tipuri</w:t>
      </w:r>
      <w:r w:rsidR="00952F64">
        <w:rPr>
          <w:rFonts w:ascii="Verdana" w:hAnsi="Verdana"/>
          <w:sz w:val="20"/>
          <w:szCs w:val="20"/>
          <w:lang w:val="ro-RO"/>
        </w:rPr>
        <w:t>le</w:t>
      </w:r>
      <w:r w:rsidRPr="007D5D1A">
        <w:rPr>
          <w:rFonts w:ascii="Verdana" w:hAnsi="Verdana"/>
          <w:sz w:val="20"/>
          <w:szCs w:val="20"/>
          <w:lang w:val="ro-RO"/>
        </w:rPr>
        <w:t xml:space="preserve"> de taskuri pe care acesta poate sa le execute.</w:t>
      </w:r>
    </w:p>
    <w:p w14:paraId="51E1FB74" w14:textId="0FF0D39E" w:rsidR="005E548C" w:rsidRDefault="005E548C" w:rsidP="002E3704">
      <w:pPr>
        <w:rPr>
          <w:rFonts w:ascii="Verdana" w:hAnsi="Verdana"/>
          <w:sz w:val="20"/>
          <w:szCs w:val="20"/>
          <w:lang w:val="ro-RO"/>
        </w:rPr>
      </w:pPr>
      <w:r w:rsidRPr="007D5D1A">
        <w:rPr>
          <w:rFonts w:ascii="Verdana" w:hAnsi="Verdana"/>
          <w:sz w:val="20"/>
          <w:szCs w:val="20"/>
          <w:lang w:val="ro-RO"/>
        </w:rPr>
        <w:t xml:space="preserve">Pentru a optimiza folosirea resurselor si pentru a minimiza timpul de </w:t>
      </w:r>
      <w:r w:rsidR="0016426F" w:rsidRPr="007D5D1A">
        <w:rPr>
          <w:rFonts w:ascii="Verdana" w:hAnsi="Verdana"/>
          <w:sz w:val="20"/>
          <w:szCs w:val="20"/>
          <w:lang w:val="ro-RO"/>
        </w:rPr>
        <w:t>execuție</w:t>
      </w:r>
      <w:r w:rsidRPr="007D5D1A">
        <w:rPr>
          <w:rFonts w:ascii="Verdana" w:hAnsi="Verdana"/>
          <w:sz w:val="20"/>
          <w:szCs w:val="20"/>
          <w:lang w:val="ro-RO"/>
        </w:rPr>
        <w:t xml:space="preserve"> a taskurilor cerute de utilizatori se </w:t>
      </w:r>
      <w:r w:rsidR="007D6747" w:rsidRPr="007D5D1A">
        <w:rPr>
          <w:rFonts w:ascii="Verdana" w:hAnsi="Verdana"/>
          <w:sz w:val="20"/>
          <w:szCs w:val="20"/>
          <w:lang w:val="ro-RO"/>
        </w:rPr>
        <w:t>dorește</w:t>
      </w:r>
      <w:r w:rsidRPr="007D5D1A">
        <w:rPr>
          <w:rFonts w:ascii="Verdana" w:hAnsi="Verdana"/>
          <w:sz w:val="20"/>
          <w:szCs w:val="20"/>
          <w:lang w:val="ro-RO"/>
        </w:rPr>
        <w:t xml:space="preserve"> implementarea unui </w:t>
      </w:r>
      <w:r w:rsidR="000A73EE" w:rsidRPr="000A73EE">
        <w:rPr>
          <w:rFonts w:ascii="Verdana" w:hAnsi="Verdana"/>
          <w:i/>
          <w:sz w:val="20"/>
          <w:szCs w:val="20"/>
          <w:lang w:val="ro-RO"/>
        </w:rPr>
        <w:t>l</w:t>
      </w:r>
      <w:r w:rsidRPr="000A73EE">
        <w:rPr>
          <w:rFonts w:ascii="Verdana" w:hAnsi="Verdana"/>
          <w:i/>
          <w:sz w:val="20"/>
          <w:szCs w:val="20"/>
          <w:lang w:val="ro-RO"/>
        </w:rPr>
        <w:t>oad balancer</w:t>
      </w:r>
      <w:r w:rsidRPr="007D5D1A">
        <w:rPr>
          <w:rFonts w:ascii="Verdana" w:hAnsi="Verdana"/>
          <w:sz w:val="20"/>
          <w:szCs w:val="20"/>
          <w:lang w:val="ro-RO"/>
        </w:rPr>
        <w:t xml:space="preserve"> care </w:t>
      </w:r>
      <w:r w:rsidR="00BD2A29">
        <w:rPr>
          <w:rFonts w:ascii="Verdana" w:hAnsi="Verdana"/>
          <w:sz w:val="20"/>
          <w:szCs w:val="20"/>
          <w:lang w:val="ro-RO"/>
        </w:rPr>
        <w:t>sa determine</w:t>
      </w:r>
      <w:r w:rsidR="005F6A2B">
        <w:rPr>
          <w:rFonts w:ascii="Verdana" w:hAnsi="Verdana"/>
          <w:sz w:val="20"/>
          <w:szCs w:val="20"/>
          <w:lang w:val="ro-RO"/>
        </w:rPr>
        <w:t>,</w:t>
      </w:r>
      <w:r w:rsidR="00BD2A29">
        <w:rPr>
          <w:rFonts w:ascii="Verdana" w:hAnsi="Verdana"/>
          <w:sz w:val="20"/>
          <w:szCs w:val="20"/>
          <w:lang w:val="ro-RO"/>
        </w:rPr>
        <w:t xml:space="preserve"> </w:t>
      </w:r>
      <w:r w:rsidRPr="007D5D1A">
        <w:rPr>
          <w:rFonts w:ascii="Verdana" w:hAnsi="Verdana"/>
          <w:sz w:val="20"/>
          <w:szCs w:val="20"/>
          <w:lang w:val="ro-RO"/>
        </w:rPr>
        <w:t xml:space="preserve">pe baza </w:t>
      </w:r>
      <w:r w:rsidR="00FA24CA" w:rsidRPr="007D5D1A">
        <w:rPr>
          <w:rFonts w:ascii="Verdana" w:hAnsi="Verdana"/>
          <w:sz w:val="20"/>
          <w:szCs w:val="20"/>
          <w:lang w:val="ro-RO"/>
        </w:rPr>
        <w:t>încărcării</w:t>
      </w:r>
      <w:r w:rsidRPr="007D5D1A">
        <w:rPr>
          <w:rFonts w:ascii="Verdana" w:hAnsi="Verdana"/>
          <w:sz w:val="20"/>
          <w:szCs w:val="20"/>
          <w:lang w:val="ro-RO"/>
        </w:rPr>
        <w:t xml:space="preserve"> sistemului si a datelor istorice</w:t>
      </w:r>
      <w:r w:rsidR="005F6A2B">
        <w:rPr>
          <w:rFonts w:ascii="Verdana" w:hAnsi="Verdana"/>
          <w:sz w:val="20"/>
          <w:szCs w:val="20"/>
          <w:lang w:val="ro-RO"/>
        </w:rPr>
        <w:t>,</w:t>
      </w:r>
      <w:r w:rsidRPr="007D5D1A">
        <w:rPr>
          <w:rFonts w:ascii="Verdana" w:hAnsi="Verdana"/>
          <w:sz w:val="20"/>
          <w:szCs w:val="20"/>
          <w:lang w:val="ro-RO"/>
        </w:rPr>
        <w:t xml:space="preserve"> </w:t>
      </w:r>
      <w:r w:rsidR="00122074" w:rsidRPr="007D5D1A">
        <w:rPr>
          <w:rFonts w:ascii="Verdana" w:hAnsi="Verdana"/>
          <w:sz w:val="20"/>
          <w:szCs w:val="20"/>
          <w:lang w:val="ro-RO"/>
        </w:rPr>
        <w:t>numărul</w:t>
      </w:r>
      <w:r w:rsidRPr="007D5D1A">
        <w:rPr>
          <w:rFonts w:ascii="Verdana" w:hAnsi="Verdana"/>
          <w:sz w:val="20"/>
          <w:szCs w:val="20"/>
          <w:lang w:val="ro-RO"/>
        </w:rPr>
        <w:t xml:space="preserve"> optim de </w:t>
      </w:r>
      <w:r w:rsidR="006E7713" w:rsidRPr="007D5D1A">
        <w:rPr>
          <w:rFonts w:ascii="Verdana" w:hAnsi="Verdana"/>
          <w:sz w:val="20"/>
          <w:szCs w:val="20"/>
          <w:lang w:val="ro-RO"/>
        </w:rPr>
        <w:t>agenți</w:t>
      </w:r>
      <w:r w:rsidRPr="007D5D1A">
        <w:rPr>
          <w:rFonts w:ascii="Verdana" w:hAnsi="Verdana"/>
          <w:sz w:val="20"/>
          <w:szCs w:val="20"/>
          <w:lang w:val="ro-RO"/>
        </w:rPr>
        <w:t xml:space="preserve"> care trebuie sa ruleze la un moment dat.</w:t>
      </w:r>
      <w:r w:rsidR="00BD2A29">
        <w:rPr>
          <w:rFonts w:ascii="Verdana" w:hAnsi="Verdana"/>
          <w:sz w:val="20"/>
          <w:szCs w:val="20"/>
          <w:lang w:val="ro-RO"/>
        </w:rPr>
        <w:t xml:space="preserve"> Decizia pe care trebuie sa o ia load balancerul are la baza timpul de </w:t>
      </w:r>
      <w:r w:rsidR="00A03E7D">
        <w:rPr>
          <w:rFonts w:ascii="Verdana" w:hAnsi="Verdana"/>
          <w:sz w:val="20"/>
          <w:szCs w:val="20"/>
          <w:lang w:val="ro-RO"/>
        </w:rPr>
        <w:t>execuție</w:t>
      </w:r>
      <w:r w:rsidR="00BD2A29">
        <w:rPr>
          <w:rFonts w:ascii="Verdana" w:hAnsi="Verdana"/>
          <w:sz w:val="20"/>
          <w:szCs w:val="20"/>
          <w:lang w:val="ro-RO"/>
        </w:rPr>
        <w:t xml:space="preserve"> prognozat pentru taskurile curente vs</w:t>
      </w:r>
      <w:r w:rsidR="00F6339F">
        <w:rPr>
          <w:rFonts w:ascii="Verdana" w:hAnsi="Verdana"/>
          <w:sz w:val="20"/>
          <w:szCs w:val="20"/>
          <w:lang w:val="ro-RO"/>
        </w:rPr>
        <w:t>.</w:t>
      </w:r>
      <w:r w:rsidR="00BD2A29">
        <w:rPr>
          <w:rFonts w:ascii="Verdana" w:hAnsi="Verdana"/>
          <w:sz w:val="20"/>
          <w:szCs w:val="20"/>
          <w:lang w:val="ro-RO"/>
        </w:rPr>
        <w:t xml:space="preserve"> timpul de </w:t>
      </w:r>
      <w:r w:rsidR="0068645D">
        <w:rPr>
          <w:rFonts w:ascii="Verdana" w:hAnsi="Verdana"/>
          <w:sz w:val="20"/>
          <w:szCs w:val="20"/>
          <w:lang w:val="ro-RO"/>
        </w:rPr>
        <w:t>execuție</w:t>
      </w:r>
      <w:r w:rsidR="00BD2A29">
        <w:rPr>
          <w:rFonts w:ascii="Verdana" w:hAnsi="Verdana"/>
          <w:sz w:val="20"/>
          <w:szCs w:val="20"/>
          <w:lang w:val="ro-RO"/>
        </w:rPr>
        <w:t xml:space="preserve"> mediu pe care trebuie sa il asigure sistemul.</w:t>
      </w:r>
    </w:p>
    <w:p w14:paraId="61CB9FDB" w14:textId="1AE615D4" w:rsidR="00BD2A29" w:rsidRPr="007D5D1A" w:rsidRDefault="00BD2A29" w:rsidP="002E3704">
      <w:pPr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Problema </w:t>
      </w:r>
      <w:r w:rsidR="00755651">
        <w:rPr>
          <w:rFonts w:ascii="Verdana" w:hAnsi="Verdana"/>
          <w:sz w:val="20"/>
          <w:szCs w:val="20"/>
          <w:lang w:val="ro-RO"/>
        </w:rPr>
        <w:t>isi propune</w:t>
      </w:r>
      <w:r>
        <w:rPr>
          <w:rFonts w:ascii="Verdana" w:hAnsi="Verdana"/>
          <w:sz w:val="20"/>
          <w:szCs w:val="20"/>
          <w:lang w:val="ro-RO"/>
        </w:rPr>
        <w:t xml:space="preserve"> sa calculeze intr-o maniera simplificata timpul de </w:t>
      </w:r>
      <w:r w:rsidR="00A03E7D">
        <w:rPr>
          <w:rFonts w:ascii="Verdana" w:hAnsi="Verdana"/>
          <w:sz w:val="20"/>
          <w:szCs w:val="20"/>
          <w:lang w:val="ro-RO"/>
        </w:rPr>
        <w:t>execuție</w:t>
      </w:r>
      <w:r>
        <w:rPr>
          <w:rFonts w:ascii="Verdana" w:hAnsi="Verdana"/>
          <w:sz w:val="20"/>
          <w:szCs w:val="20"/>
          <w:lang w:val="ro-RO"/>
        </w:rPr>
        <w:t xml:space="preserve"> prognozat pentru load-ul curent al sistemului pe baza datelor istorice.</w:t>
      </w:r>
    </w:p>
    <w:p w14:paraId="54EFF5D0" w14:textId="093093EB" w:rsidR="009802C5" w:rsidRDefault="009D7801" w:rsidP="009802C5">
      <w:pPr>
        <w:pStyle w:val="Heading1"/>
        <w:rPr>
          <w:lang w:val="ro-RO"/>
        </w:rPr>
      </w:pPr>
      <w:r>
        <w:rPr>
          <w:lang w:val="ro-RO"/>
        </w:rPr>
        <w:t>Enunț</w:t>
      </w:r>
    </w:p>
    <w:p w14:paraId="49BC14BF" w14:textId="4A36B854" w:rsidR="0080580E" w:rsidRDefault="00DE5E4E" w:rsidP="005E548C">
      <w:pPr>
        <w:keepNext/>
        <w:rPr>
          <w:rFonts w:ascii="Verdana" w:hAnsi="Verdana"/>
          <w:sz w:val="20"/>
          <w:szCs w:val="20"/>
          <w:lang w:val="ro-RO"/>
        </w:rPr>
      </w:pPr>
      <w:r w:rsidRPr="005E548C">
        <w:rPr>
          <w:rFonts w:ascii="Verdana" w:hAnsi="Verdana"/>
          <w:sz w:val="20"/>
          <w:szCs w:val="20"/>
          <w:lang w:val="ro-RO"/>
        </w:rPr>
        <w:t>Dând</w:t>
      </w:r>
      <w:r>
        <w:rPr>
          <w:rFonts w:ascii="Verdana" w:hAnsi="Verdana"/>
          <w:sz w:val="20"/>
          <w:szCs w:val="20"/>
          <w:lang w:val="ro-RO"/>
        </w:rPr>
        <w:t>u</w:t>
      </w:r>
      <w:r w:rsidR="005E548C" w:rsidRPr="005E548C">
        <w:rPr>
          <w:rFonts w:ascii="Verdana" w:hAnsi="Verdana"/>
          <w:sz w:val="20"/>
          <w:szCs w:val="20"/>
          <w:lang w:val="ro-RO"/>
        </w:rPr>
        <w:t>-</w:t>
      </w:r>
      <w:r w:rsidR="005E548C">
        <w:rPr>
          <w:rFonts w:ascii="Verdana" w:hAnsi="Verdana"/>
          <w:sz w:val="20"/>
          <w:szCs w:val="20"/>
          <w:lang w:val="ro-RO"/>
        </w:rPr>
        <w:t xml:space="preserve">se o lista istorica cu taskurile care au fost executate in ultima ora de </w:t>
      </w:r>
      <w:r w:rsidR="00106A49">
        <w:rPr>
          <w:rFonts w:ascii="Verdana" w:hAnsi="Verdana"/>
          <w:sz w:val="20"/>
          <w:szCs w:val="20"/>
          <w:lang w:val="ro-RO"/>
        </w:rPr>
        <w:t>către</w:t>
      </w:r>
      <w:r w:rsidR="005E548C">
        <w:rPr>
          <w:rFonts w:ascii="Verdana" w:hAnsi="Verdana"/>
          <w:sz w:val="20"/>
          <w:szCs w:val="20"/>
          <w:lang w:val="ro-RO"/>
        </w:rPr>
        <w:t xml:space="preserve"> sistem, o lista cu taskuril</w:t>
      </w:r>
      <w:r w:rsidR="00CA62AD">
        <w:rPr>
          <w:rFonts w:ascii="Verdana" w:hAnsi="Verdana"/>
          <w:sz w:val="20"/>
          <w:szCs w:val="20"/>
          <w:lang w:val="ro-RO"/>
        </w:rPr>
        <w:t>e care sunt de executat</w:t>
      </w:r>
      <w:r w:rsidR="00F951A9">
        <w:rPr>
          <w:rFonts w:ascii="Verdana" w:hAnsi="Verdana"/>
          <w:sz w:val="20"/>
          <w:szCs w:val="20"/>
          <w:lang w:val="ro-RO"/>
        </w:rPr>
        <w:t xml:space="preserve">, precum si lista de </w:t>
      </w:r>
      <w:r w:rsidR="00E425EC">
        <w:rPr>
          <w:rFonts w:ascii="Verdana" w:hAnsi="Verdana"/>
          <w:sz w:val="20"/>
          <w:szCs w:val="20"/>
          <w:lang w:val="ro-RO"/>
        </w:rPr>
        <w:t>agenți</w:t>
      </w:r>
      <w:r w:rsidR="005E548C">
        <w:rPr>
          <w:rFonts w:ascii="Verdana" w:hAnsi="Verdana"/>
          <w:sz w:val="20"/>
          <w:szCs w:val="20"/>
          <w:lang w:val="ro-RO"/>
        </w:rPr>
        <w:t xml:space="preserve"> care </w:t>
      </w:r>
      <w:r w:rsidR="00C91770">
        <w:rPr>
          <w:rFonts w:ascii="Verdana" w:hAnsi="Verdana"/>
          <w:sz w:val="20"/>
          <w:szCs w:val="20"/>
          <w:lang w:val="ro-RO"/>
        </w:rPr>
        <w:t>rulează</w:t>
      </w:r>
      <w:r w:rsidR="005E548C">
        <w:rPr>
          <w:rFonts w:ascii="Verdana" w:hAnsi="Verdana"/>
          <w:sz w:val="20"/>
          <w:szCs w:val="20"/>
          <w:lang w:val="ro-RO"/>
        </w:rPr>
        <w:t xml:space="preserve"> la mo</w:t>
      </w:r>
      <w:r w:rsidR="00BD2A29">
        <w:rPr>
          <w:rFonts w:ascii="Verdana" w:hAnsi="Verdana"/>
          <w:sz w:val="20"/>
          <w:szCs w:val="20"/>
          <w:lang w:val="ro-RO"/>
        </w:rPr>
        <w:t>m</w:t>
      </w:r>
      <w:r w:rsidR="005E548C">
        <w:rPr>
          <w:rFonts w:ascii="Verdana" w:hAnsi="Verdana"/>
          <w:sz w:val="20"/>
          <w:szCs w:val="20"/>
          <w:lang w:val="ro-RO"/>
        </w:rPr>
        <w:t xml:space="preserve">entul actual </w:t>
      </w:r>
      <w:r w:rsidR="004B74AA">
        <w:rPr>
          <w:rFonts w:ascii="Verdana" w:hAnsi="Verdana"/>
          <w:sz w:val="20"/>
          <w:szCs w:val="20"/>
          <w:lang w:val="ro-RO"/>
        </w:rPr>
        <w:t>împreuna</w:t>
      </w:r>
      <w:r w:rsidR="005E548C">
        <w:rPr>
          <w:rFonts w:ascii="Verdana" w:hAnsi="Verdana"/>
          <w:sz w:val="20"/>
          <w:szCs w:val="20"/>
          <w:lang w:val="ro-RO"/>
        </w:rPr>
        <w:t xml:space="preserve"> cu </w:t>
      </w:r>
      <w:r w:rsidR="000D1C5C">
        <w:rPr>
          <w:rFonts w:ascii="Verdana" w:hAnsi="Verdana"/>
          <w:sz w:val="20"/>
          <w:szCs w:val="20"/>
          <w:lang w:val="ro-RO"/>
        </w:rPr>
        <w:t>capabilitățile</w:t>
      </w:r>
      <w:r w:rsidR="005E548C">
        <w:rPr>
          <w:rFonts w:ascii="Verdana" w:hAnsi="Verdana"/>
          <w:sz w:val="20"/>
          <w:szCs w:val="20"/>
          <w:lang w:val="ro-RO"/>
        </w:rPr>
        <w:t xml:space="preserve"> </w:t>
      </w:r>
      <w:r w:rsidR="004B74AA">
        <w:rPr>
          <w:rFonts w:ascii="Verdana" w:hAnsi="Verdana"/>
          <w:sz w:val="20"/>
          <w:szCs w:val="20"/>
          <w:lang w:val="ro-RO"/>
        </w:rPr>
        <w:t>fiecăruia</w:t>
      </w:r>
      <w:r w:rsidR="005E548C">
        <w:rPr>
          <w:rFonts w:ascii="Verdana" w:hAnsi="Verdana"/>
          <w:sz w:val="20"/>
          <w:szCs w:val="20"/>
          <w:lang w:val="ro-RO"/>
        </w:rPr>
        <w:t xml:space="preserve"> dintre ei, sa se calculeze t</w:t>
      </w:r>
      <w:r w:rsidR="007D5D1A">
        <w:rPr>
          <w:rFonts w:ascii="Verdana" w:hAnsi="Verdana"/>
          <w:sz w:val="20"/>
          <w:szCs w:val="20"/>
          <w:lang w:val="ro-RO"/>
        </w:rPr>
        <w:t xml:space="preserve">impul de </w:t>
      </w:r>
      <w:r w:rsidR="00621737">
        <w:rPr>
          <w:rFonts w:ascii="Verdana" w:hAnsi="Verdana"/>
          <w:sz w:val="20"/>
          <w:szCs w:val="20"/>
          <w:lang w:val="ro-RO"/>
        </w:rPr>
        <w:t>execuție</w:t>
      </w:r>
      <w:r w:rsidR="007D5D1A">
        <w:rPr>
          <w:rFonts w:ascii="Verdana" w:hAnsi="Verdana"/>
          <w:sz w:val="20"/>
          <w:szCs w:val="20"/>
          <w:lang w:val="ro-RO"/>
        </w:rPr>
        <w:t xml:space="preserve"> </w:t>
      </w:r>
      <w:r w:rsidR="00BD2A29">
        <w:rPr>
          <w:rFonts w:ascii="Verdana" w:hAnsi="Verdana"/>
          <w:sz w:val="20"/>
          <w:szCs w:val="20"/>
          <w:lang w:val="ro-RO"/>
        </w:rPr>
        <w:t>prognozat</w:t>
      </w:r>
      <w:r w:rsidR="007D5D1A">
        <w:rPr>
          <w:rFonts w:ascii="Verdana" w:hAnsi="Verdana"/>
          <w:sz w:val="20"/>
          <w:szCs w:val="20"/>
          <w:lang w:val="ro-RO"/>
        </w:rPr>
        <w:t xml:space="preserve"> </w:t>
      </w:r>
      <w:r w:rsidR="00BD2A29">
        <w:rPr>
          <w:rFonts w:ascii="Verdana" w:hAnsi="Verdana"/>
          <w:sz w:val="20"/>
          <w:szCs w:val="20"/>
          <w:lang w:val="ro-RO"/>
        </w:rPr>
        <w:t xml:space="preserve">pentru toate </w:t>
      </w:r>
      <w:r w:rsidR="00E06142">
        <w:rPr>
          <w:rFonts w:ascii="Verdana" w:hAnsi="Verdana"/>
          <w:sz w:val="20"/>
          <w:szCs w:val="20"/>
          <w:lang w:val="ro-RO"/>
        </w:rPr>
        <w:t>taskurilor curente.</w:t>
      </w:r>
    </w:p>
    <w:p w14:paraId="69A6B444" w14:textId="77777777" w:rsidR="00042191" w:rsidRDefault="00042191" w:rsidP="005E548C">
      <w:pPr>
        <w:keepNext/>
        <w:rPr>
          <w:rFonts w:ascii="Verdana" w:hAnsi="Verdana"/>
          <w:sz w:val="20"/>
          <w:szCs w:val="20"/>
          <w:lang w:val="ro-RO"/>
        </w:rPr>
      </w:pPr>
    </w:p>
    <w:p w14:paraId="004BE589" w14:textId="0D143BD5" w:rsidR="007D5D1A" w:rsidRDefault="0021317F" w:rsidP="005E548C">
      <w:pPr>
        <w:keepNext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>Observații</w:t>
      </w:r>
      <w:r w:rsidR="007D5D1A">
        <w:rPr>
          <w:rFonts w:ascii="Verdana" w:hAnsi="Verdana"/>
          <w:sz w:val="20"/>
          <w:szCs w:val="20"/>
          <w:lang w:val="ro-RO"/>
        </w:rPr>
        <w:t>:</w:t>
      </w:r>
    </w:p>
    <w:p w14:paraId="46C74EA7" w14:textId="05D30FE5" w:rsidR="007D5D1A" w:rsidRDefault="007D5D1A" w:rsidP="0045751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Fiecare agent executa un singur task la un moment dat, </w:t>
      </w:r>
      <w:r w:rsidR="0029003B">
        <w:rPr>
          <w:rFonts w:ascii="Verdana" w:hAnsi="Verdana"/>
          <w:sz w:val="20"/>
          <w:szCs w:val="20"/>
          <w:lang w:val="ro-RO"/>
        </w:rPr>
        <w:t>task</w:t>
      </w:r>
      <w:r>
        <w:rPr>
          <w:rFonts w:ascii="Verdana" w:hAnsi="Verdana"/>
          <w:sz w:val="20"/>
          <w:szCs w:val="20"/>
          <w:lang w:val="ro-RO"/>
        </w:rPr>
        <w:t xml:space="preserve"> </w:t>
      </w:r>
      <w:r w:rsidR="00B227FB">
        <w:rPr>
          <w:rFonts w:ascii="Verdana" w:hAnsi="Verdana"/>
          <w:sz w:val="20"/>
          <w:szCs w:val="20"/>
          <w:lang w:val="ro-RO"/>
        </w:rPr>
        <w:t>după</w:t>
      </w:r>
      <w:r>
        <w:rPr>
          <w:rFonts w:ascii="Verdana" w:hAnsi="Verdana"/>
          <w:sz w:val="20"/>
          <w:szCs w:val="20"/>
          <w:lang w:val="ro-RO"/>
        </w:rPr>
        <w:t xml:space="preserve"> </w:t>
      </w:r>
      <w:r w:rsidR="0029003B">
        <w:rPr>
          <w:rFonts w:ascii="Verdana" w:hAnsi="Verdana"/>
          <w:sz w:val="20"/>
          <w:szCs w:val="20"/>
          <w:lang w:val="ro-RO"/>
        </w:rPr>
        <w:t>task</w:t>
      </w:r>
    </w:p>
    <w:p w14:paraId="6E201E78" w14:textId="2A918749" w:rsidR="007D5D1A" w:rsidRDefault="007D5D1A" w:rsidP="0045751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Timpul de </w:t>
      </w:r>
      <w:r w:rsidR="0022074A">
        <w:rPr>
          <w:rFonts w:ascii="Verdana" w:hAnsi="Verdana"/>
          <w:sz w:val="20"/>
          <w:szCs w:val="20"/>
          <w:lang w:val="ro-RO"/>
        </w:rPr>
        <w:t>execuție</w:t>
      </w:r>
      <w:r>
        <w:rPr>
          <w:rFonts w:ascii="Verdana" w:hAnsi="Verdana"/>
          <w:sz w:val="20"/>
          <w:szCs w:val="20"/>
          <w:lang w:val="ro-RO"/>
        </w:rPr>
        <w:t xml:space="preserve"> pe</w:t>
      </w:r>
      <w:r w:rsidR="0029003B">
        <w:rPr>
          <w:rFonts w:ascii="Verdana" w:hAnsi="Verdana"/>
          <w:sz w:val="20"/>
          <w:szCs w:val="20"/>
          <w:lang w:val="ro-RO"/>
        </w:rPr>
        <w:t>ntru</w:t>
      </w:r>
      <w:r>
        <w:rPr>
          <w:rFonts w:ascii="Verdana" w:hAnsi="Verdana"/>
          <w:sz w:val="20"/>
          <w:szCs w:val="20"/>
          <w:lang w:val="ro-RO"/>
        </w:rPr>
        <w:t xml:space="preserve"> fiecare tip de task este determinat de </w:t>
      </w:r>
      <w:r w:rsidR="006C09E6">
        <w:rPr>
          <w:rFonts w:ascii="Verdana" w:hAnsi="Verdana"/>
          <w:sz w:val="20"/>
          <w:szCs w:val="20"/>
          <w:lang w:val="ro-RO"/>
        </w:rPr>
        <w:t>numărul</w:t>
      </w:r>
      <w:r>
        <w:rPr>
          <w:rFonts w:ascii="Verdana" w:hAnsi="Verdana"/>
          <w:sz w:val="20"/>
          <w:szCs w:val="20"/>
          <w:lang w:val="ro-RO"/>
        </w:rPr>
        <w:t xml:space="preserve"> de taskuri </w:t>
      </w:r>
      <w:r w:rsidR="0036777D">
        <w:rPr>
          <w:rFonts w:ascii="Verdana" w:hAnsi="Verdana"/>
          <w:sz w:val="20"/>
          <w:szCs w:val="20"/>
          <w:lang w:val="ro-RO"/>
        </w:rPr>
        <w:t>ce trebuie</w:t>
      </w:r>
      <w:r w:rsidR="0036319E">
        <w:rPr>
          <w:rFonts w:ascii="Verdana" w:hAnsi="Verdana"/>
          <w:sz w:val="20"/>
          <w:szCs w:val="20"/>
          <w:lang w:val="ro-RO"/>
        </w:rPr>
        <w:t>sc</w:t>
      </w:r>
      <w:r w:rsidR="0036777D">
        <w:rPr>
          <w:rFonts w:ascii="Verdana" w:hAnsi="Verdana"/>
          <w:sz w:val="20"/>
          <w:szCs w:val="20"/>
          <w:lang w:val="ro-RO"/>
        </w:rPr>
        <w:t xml:space="preserve"> executate secvențial </w:t>
      </w:r>
      <w:r w:rsidR="008364CB">
        <w:rPr>
          <w:rFonts w:ascii="Verdana" w:hAnsi="Verdana"/>
          <w:sz w:val="20"/>
          <w:szCs w:val="20"/>
          <w:lang w:val="ro-RO"/>
        </w:rPr>
        <w:t>înmulțit</w:t>
      </w:r>
      <w:r>
        <w:rPr>
          <w:rFonts w:ascii="Verdana" w:hAnsi="Verdana"/>
          <w:sz w:val="20"/>
          <w:szCs w:val="20"/>
          <w:lang w:val="ro-RO"/>
        </w:rPr>
        <w:t xml:space="preserve"> cu durata medie de </w:t>
      </w:r>
      <w:r w:rsidR="003613BC">
        <w:rPr>
          <w:rFonts w:ascii="Verdana" w:hAnsi="Verdana"/>
          <w:sz w:val="20"/>
          <w:szCs w:val="20"/>
          <w:lang w:val="ro-RO"/>
        </w:rPr>
        <w:t>execuție</w:t>
      </w:r>
      <w:r>
        <w:rPr>
          <w:rFonts w:ascii="Verdana" w:hAnsi="Verdana"/>
          <w:sz w:val="20"/>
          <w:szCs w:val="20"/>
          <w:lang w:val="ro-RO"/>
        </w:rPr>
        <w:t xml:space="preserve"> pentru</w:t>
      </w:r>
      <w:r w:rsidR="002F7190">
        <w:rPr>
          <w:rFonts w:ascii="Verdana" w:hAnsi="Verdana"/>
          <w:sz w:val="20"/>
          <w:szCs w:val="20"/>
          <w:lang w:val="ro-RO"/>
        </w:rPr>
        <w:t xml:space="preserve"> acel tip de task, determinat</w:t>
      </w:r>
      <w:r w:rsidR="0036319E">
        <w:rPr>
          <w:rFonts w:ascii="Verdana" w:hAnsi="Verdana"/>
          <w:sz w:val="20"/>
          <w:szCs w:val="20"/>
          <w:lang w:val="ro-RO"/>
        </w:rPr>
        <w:t>ă</w:t>
      </w:r>
      <w:r w:rsidR="0029003B">
        <w:rPr>
          <w:rFonts w:ascii="Verdana" w:hAnsi="Verdana"/>
          <w:sz w:val="20"/>
          <w:szCs w:val="20"/>
          <w:lang w:val="ro-RO"/>
        </w:rPr>
        <w:t xml:space="preserve"> din istoricul</w:t>
      </w:r>
      <w:r>
        <w:rPr>
          <w:rFonts w:ascii="Verdana" w:hAnsi="Verdana"/>
          <w:sz w:val="20"/>
          <w:szCs w:val="20"/>
          <w:lang w:val="ro-RO"/>
        </w:rPr>
        <w:t xml:space="preserve"> </w:t>
      </w:r>
      <w:r w:rsidR="00EE7B34">
        <w:rPr>
          <w:rFonts w:ascii="Verdana" w:hAnsi="Verdana"/>
          <w:sz w:val="20"/>
          <w:szCs w:val="20"/>
          <w:lang w:val="ro-RO"/>
        </w:rPr>
        <w:t>execuțiilor</w:t>
      </w:r>
      <w:r w:rsidR="0036777D">
        <w:rPr>
          <w:rFonts w:ascii="Verdana" w:hAnsi="Verdana"/>
          <w:sz w:val="20"/>
          <w:szCs w:val="20"/>
          <w:lang w:val="ro-RO"/>
        </w:rPr>
        <w:t xml:space="preserve">. </w:t>
      </w:r>
      <w:r w:rsidR="0036319E">
        <w:rPr>
          <w:rFonts w:ascii="Verdana" w:hAnsi="Verdana"/>
          <w:sz w:val="20"/>
          <w:szCs w:val="20"/>
          <w:lang w:val="ro-RO"/>
        </w:rPr>
        <w:t>La rândul lui, numărul de taskuri ce</w:t>
      </w:r>
      <w:r w:rsidR="00F82641">
        <w:rPr>
          <w:rFonts w:ascii="Verdana" w:hAnsi="Verdana"/>
          <w:sz w:val="20"/>
          <w:szCs w:val="20"/>
          <w:lang w:val="ro-RO"/>
        </w:rPr>
        <w:t xml:space="preserve"> trebuiesc executate secvențial</w:t>
      </w:r>
      <w:r w:rsidR="0036319E">
        <w:rPr>
          <w:rFonts w:ascii="Verdana" w:hAnsi="Verdana"/>
          <w:sz w:val="20"/>
          <w:szCs w:val="20"/>
          <w:lang w:val="ro-RO"/>
        </w:rPr>
        <w:t xml:space="preserve"> este determinat de</w:t>
      </w:r>
      <w:r w:rsidR="00082C69">
        <w:rPr>
          <w:rFonts w:ascii="Verdana" w:hAnsi="Verdana"/>
          <w:sz w:val="20"/>
          <w:szCs w:val="20"/>
          <w:lang w:val="ro-RO"/>
        </w:rPr>
        <w:t xml:space="preserve"> </w:t>
      </w:r>
      <w:r w:rsidR="00F45152">
        <w:rPr>
          <w:rFonts w:ascii="Verdana" w:hAnsi="Verdana"/>
          <w:sz w:val="20"/>
          <w:szCs w:val="20"/>
          <w:lang w:val="ro-RO"/>
        </w:rPr>
        <w:t xml:space="preserve">raportul dintre </w:t>
      </w:r>
      <w:r w:rsidR="00082C69">
        <w:rPr>
          <w:rFonts w:ascii="Verdana" w:hAnsi="Verdana"/>
          <w:sz w:val="20"/>
          <w:szCs w:val="20"/>
          <w:lang w:val="ro-RO"/>
        </w:rPr>
        <w:t>numărul total de taskuri de acel tip aflate în execuție la momentul curent</w:t>
      </w:r>
      <w:r w:rsidR="0036319E">
        <w:rPr>
          <w:rFonts w:ascii="Verdana" w:hAnsi="Verdana"/>
          <w:sz w:val="20"/>
          <w:szCs w:val="20"/>
          <w:lang w:val="ro-RO"/>
        </w:rPr>
        <w:t xml:space="preserve"> </w:t>
      </w:r>
      <w:r w:rsidR="00F45152">
        <w:rPr>
          <w:rFonts w:ascii="Verdana" w:hAnsi="Verdana"/>
          <w:sz w:val="20"/>
          <w:szCs w:val="20"/>
          <w:lang w:val="ro-RO"/>
        </w:rPr>
        <w:t>și</w:t>
      </w:r>
      <w:r w:rsidR="0036319E">
        <w:rPr>
          <w:rFonts w:ascii="Verdana" w:hAnsi="Verdana"/>
          <w:sz w:val="20"/>
          <w:szCs w:val="20"/>
          <w:lang w:val="ro-RO"/>
        </w:rPr>
        <w:t xml:space="preserve"> numărul de agenți care au capabilitatea de a executa acel tip de task.</w:t>
      </w:r>
      <w:bookmarkStart w:id="0" w:name="_GoBack"/>
      <w:bookmarkEnd w:id="0"/>
      <w:r w:rsidR="0036319E">
        <w:rPr>
          <w:rFonts w:ascii="Verdana" w:hAnsi="Verdana"/>
          <w:sz w:val="20"/>
          <w:szCs w:val="20"/>
          <w:lang w:val="ro-RO"/>
        </w:rPr>
        <w:t xml:space="preserve"> </w:t>
      </w:r>
    </w:p>
    <w:p w14:paraId="0CCE3449" w14:textId="63FE8702" w:rsidR="007D5D1A" w:rsidRPr="007D5D1A" w:rsidRDefault="007D5D1A" w:rsidP="0045751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Timpul de </w:t>
      </w:r>
      <w:r w:rsidR="0007632D">
        <w:rPr>
          <w:rFonts w:ascii="Verdana" w:hAnsi="Verdana"/>
          <w:sz w:val="20"/>
          <w:szCs w:val="20"/>
          <w:lang w:val="ro-RO"/>
        </w:rPr>
        <w:t>execuție</w:t>
      </w:r>
      <w:r>
        <w:rPr>
          <w:rFonts w:ascii="Verdana" w:hAnsi="Verdana"/>
          <w:sz w:val="20"/>
          <w:szCs w:val="20"/>
          <w:lang w:val="ro-RO"/>
        </w:rPr>
        <w:t xml:space="preserve"> </w:t>
      </w:r>
      <w:r w:rsidR="00BD2A29">
        <w:rPr>
          <w:rFonts w:ascii="Verdana" w:hAnsi="Verdana"/>
          <w:sz w:val="20"/>
          <w:szCs w:val="20"/>
          <w:lang w:val="ro-RO"/>
        </w:rPr>
        <w:t xml:space="preserve">prognozat </w:t>
      </w:r>
      <w:r>
        <w:rPr>
          <w:rFonts w:ascii="Verdana" w:hAnsi="Verdana"/>
          <w:sz w:val="20"/>
          <w:szCs w:val="20"/>
          <w:lang w:val="ro-RO"/>
        </w:rPr>
        <w:t xml:space="preserve">este suma </w:t>
      </w:r>
      <w:r w:rsidR="00F041C2">
        <w:rPr>
          <w:rFonts w:ascii="Verdana" w:hAnsi="Verdana"/>
          <w:sz w:val="20"/>
          <w:szCs w:val="20"/>
          <w:lang w:val="ro-RO"/>
        </w:rPr>
        <w:t>timpilor</w:t>
      </w:r>
      <w:r>
        <w:rPr>
          <w:rFonts w:ascii="Verdana" w:hAnsi="Verdana"/>
          <w:sz w:val="20"/>
          <w:szCs w:val="20"/>
          <w:lang w:val="ro-RO"/>
        </w:rPr>
        <w:t xml:space="preserve"> de </w:t>
      </w:r>
      <w:r w:rsidR="0072597D">
        <w:rPr>
          <w:rFonts w:ascii="Verdana" w:hAnsi="Verdana"/>
          <w:sz w:val="20"/>
          <w:szCs w:val="20"/>
          <w:lang w:val="ro-RO"/>
        </w:rPr>
        <w:t>execuție</w:t>
      </w:r>
      <w:r>
        <w:rPr>
          <w:rFonts w:ascii="Verdana" w:hAnsi="Verdana"/>
          <w:sz w:val="20"/>
          <w:szCs w:val="20"/>
          <w:lang w:val="ro-RO"/>
        </w:rPr>
        <w:t xml:space="preserve"> pentru fiecare tip de task</w:t>
      </w:r>
    </w:p>
    <w:p w14:paraId="54EFF5D5" w14:textId="77777777" w:rsidR="005214FB" w:rsidRPr="003606BD" w:rsidRDefault="00B853EA" w:rsidP="005214FB">
      <w:pPr>
        <w:pStyle w:val="Heading1"/>
        <w:rPr>
          <w:lang w:val="ro-RO"/>
        </w:rPr>
      </w:pPr>
      <w:r w:rsidRPr="003606BD">
        <w:rPr>
          <w:lang w:val="ro-RO"/>
        </w:rPr>
        <w:t>Descriere intrare</w:t>
      </w:r>
    </w:p>
    <w:p w14:paraId="54EFF5D6" w14:textId="1472726D" w:rsidR="00411C92" w:rsidRPr="003606BD" w:rsidRDefault="00411C92" w:rsidP="00411C92">
      <w:p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Inputul este citit dintr-un </w:t>
      </w:r>
      <w:r w:rsidR="00FB5A66" w:rsidRPr="003606BD">
        <w:rPr>
          <w:rFonts w:ascii="Verdana" w:hAnsi="Verdana"/>
          <w:color w:val="000000"/>
          <w:sz w:val="20"/>
          <w:szCs w:val="20"/>
          <w:lang w:val="ro-RO"/>
        </w:rPr>
        <w:t>fișier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de int</w:t>
      </w:r>
      <w:r w:rsidR="005214FB" w:rsidRPr="003606BD">
        <w:rPr>
          <w:rFonts w:ascii="Verdana" w:hAnsi="Verdana"/>
          <w:color w:val="000000"/>
          <w:sz w:val="20"/>
          <w:szCs w:val="20"/>
          <w:lang w:val="ro-RO"/>
        </w:rPr>
        <w:t>r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are</w:t>
      </w:r>
      <w:r w:rsidR="001D0A47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“input.txt”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sub forma </w:t>
      </w:r>
      <w:r w:rsidR="00C064B3" w:rsidRPr="003606BD">
        <w:rPr>
          <w:rFonts w:ascii="Verdana" w:hAnsi="Verdana"/>
          <w:color w:val="000000"/>
          <w:sz w:val="20"/>
          <w:szCs w:val="20"/>
          <w:lang w:val="ro-RO"/>
        </w:rPr>
        <w:t>următoare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:</w:t>
      </w:r>
    </w:p>
    <w:p w14:paraId="54EFF5D7" w14:textId="18353292" w:rsidR="00411C92" w:rsidRPr="003606BD" w:rsidRDefault="00411C92" w:rsidP="005214FB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Pe prima linie</w:t>
      </w:r>
      <w:r w:rsidR="005214FB" w:rsidRPr="003606BD">
        <w:rPr>
          <w:rFonts w:ascii="Verdana" w:hAnsi="Verdana"/>
          <w:color w:val="000000"/>
          <w:sz w:val="20"/>
          <w:szCs w:val="20"/>
          <w:lang w:val="ro-RO"/>
        </w:rPr>
        <w:t>: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="00155415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(</w:t>
      </w:r>
      <w:r w:rsidR="00397557" w:rsidRPr="003606BD">
        <w:rPr>
          <w:rFonts w:ascii="Verdana" w:hAnsi="Verdana"/>
          <w:color w:val="000000"/>
          <w:sz w:val="20"/>
          <w:szCs w:val="20"/>
          <w:lang w:val="ro-RO"/>
        </w:rPr>
        <w:t>numărul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de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linii cu date istorice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)</w:t>
      </w:r>
    </w:p>
    <w:p w14:paraId="54EFF5D8" w14:textId="0684A538" w:rsidR="00385CBD" w:rsidRPr="00385CBD" w:rsidRDefault="00F11710" w:rsidP="00385CBD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Pe liniile</w:t>
      </w:r>
      <w:r w:rsidR="00411C92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2</w:t>
      </w:r>
      <w:r w:rsidR="00E15257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>pana la</w:t>
      </w:r>
      <w:r w:rsidR="00E15257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(</w:t>
      </w:r>
      <w:r w:rsidR="00A9182A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="00E15257" w:rsidRPr="003606BD">
        <w:rPr>
          <w:rFonts w:ascii="Verdana" w:hAnsi="Verdana"/>
          <w:color w:val="000000"/>
          <w:sz w:val="20"/>
          <w:szCs w:val="20"/>
          <w:lang w:val="ro-RO"/>
        </w:rPr>
        <w:t>+1)</w:t>
      </w:r>
      <w:r w:rsidR="007868D1" w:rsidRPr="003606BD">
        <w:rPr>
          <w:rFonts w:ascii="Verdana" w:hAnsi="Verdana"/>
          <w:color w:val="000000"/>
          <w:sz w:val="20"/>
          <w:szCs w:val="20"/>
          <w:lang w:val="ro-RO"/>
        </w:rPr>
        <w:t xml:space="preserve">, </w:t>
      </w:r>
      <w:r w:rsidR="00B20BF6">
        <w:rPr>
          <w:rFonts w:ascii="Verdana" w:hAnsi="Verdana"/>
          <w:color w:val="000000"/>
          <w:sz w:val="20"/>
          <w:szCs w:val="20"/>
          <w:lang w:val="ro-RO"/>
        </w:rPr>
        <w:t>informații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despre taskurile executate, in formatul</w:t>
      </w:r>
      <w:r w:rsidR="00385CBD">
        <w:rPr>
          <w:rFonts w:ascii="Verdana" w:hAnsi="Verdana"/>
          <w:color w:val="000000"/>
          <w:sz w:val="20"/>
          <w:szCs w:val="20"/>
          <w:lang w:val="ro-RO"/>
        </w:rPr>
        <w:t xml:space="preserve"> &lt;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>TaskId</w:t>
      </w:r>
      <w:r w:rsidR="00385CBD">
        <w:rPr>
          <w:rFonts w:ascii="Verdana" w:hAnsi="Verdana"/>
          <w:color w:val="000000"/>
          <w:sz w:val="20"/>
          <w:szCs w:val="20"/>
          <w:lang w:val="ro-RO"/>
        </w:rPr>
        <w:t>&gt; &lt;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>TaskType</w:t>
      </w:r>
      <w:r w:rsidR="00385CBD">
        <w:rPr>
          <w:rFonts w:ascii="Verdana" w:hAnsi="Verdana"/>
          <w:color w:val="000000"/>
          <w:sz w:val="20"/>
          <w:szCs w:val="20"/>
          <w:lang w:val="ro-RO"/>
        </w:rPr>
        <w:t>&gt;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&lt;Durata&gt; (TaskId este un </w:t>
      </w:r>
      <w:r w:rsidR="00F418FB">
        <w:rPr>
          <w:rFonts w:ascii="Verdana" w:hAnsi="Verdana"/>
          <w:color w:val="000000"/>
          <w:sz w:val="20"/>
          <w:szCs w:val="20"/>
          <w:lang w:val="ro-RO"/>
        </w:rPr>
        <w:t>întreg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ce identifica in mod unic un task, TaskType este un sir de caractere</w:t>
      </w:r>
      <w:r w:rsidR="000B46D6">
        <w:rPr>
          <w:rFonts w:ascii="Verdana" w:hAnsi="Verdana"/>
          <w:color w:val="000000"/>
          <w:sz w:val="20"/>
          <w:szCs w:val="20"/>
          <w:lang w:val="ro-RO"/>
        </w:rPr>
        <w:t>,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iar Durata este un </w:t>
      </w:r>
      <w:r w:rsidR="00E13E7D">
        <w:rPr>
          <w:rFonts w:ascii="Verdana" w:hAnsi="Verdana"/>
          <w:color w:val="000000"/>
          <w:sz w:val="20"/>
          <w:szCs w:val="20"/>
          <w:lang w:val="ro-RO"/>
        </w:rPr>
        <w:t>întreg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ce </w:t>
      </w:r>
      <w:r w:rsidR="0097016F">
        <w:rPr>
          <w:rFonts w:ascii="Verdana" w:hAnsi="Verdana"/>
          <w:color w:val="000000"/>
          <w:sz w:val="20"/>
          <w:szCs w:val="20"/>
          <w:lang w:val="ro-RO"/>
        </w:rPr>
        <w:t>reprezintă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durata de </w:t>
      </w:r>
      <w:r w:rsidR="00EA71C7">
        <w:rPr>
          <w:rFonts w:ascii="Verdana" w:hAnsi="Verdana"/>
          <w:color w:val="000000"/>
          <w:sz w:val="20"/>
          <w:szCs w:val="20"/>
          <w:lang w:val="ro-RO"/>
        </w:rPr>
        <w:t>execuție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a taskului in milisecunde</w:t>
      </w:r>
    </w:p>
    <w:p w14:paraId="54EFF5D9" w14:textId="149E7694" w:rsidR="00411C92" w:rsidRPr="003606BD" w:rsidRDefault="005214FB" w:rsidP="005214FB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</w:t>
      </w:r>
      <w:r w:rsidR="00155415" w:rsidRPr="003606BD">
        <w:rPr>
          <w:rFonts w:ascii="Verdana" w:hAnsi="Verdana"/>
          <w:color w:val="000000"/>
          <w:sz w:val="20"/>
          <w:szCs w:val="20"/>
          <w:lang w:val="ro-RO"/>
        </w:rPr>
        <w:t>e linia (</w:t>
      </w:r>
      <w:r w:rsidR="00A9182A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="00155415" w:rsidRPr="003606BD">
        <w:rPr>
          <w:rFonts w:ascii="Verdana" w:hAnsi="Verdana"/>
          <w:color w:val="000000"/>
          <w:sz w:val="20"/>
          <w:szCs w:val="20"/>
          <w:lang w:val="ro-RO"/>
        </w:rPr>
        <w:t xml:space="preserve">+2): </w:t>
      </w:r>
      <w:r w:rsidR="00385CBD">
        <w:rPr>
          <w:rFonts w:ascii="Verdana" w:hAnsi="Verdana"/>
          <w:color w:val="000000"/>
          <w:sz w:val="20"/>
          <w:szCs w:val="20"/>
          <w:lang w:val="ro-RO"/>
        </w:rPr>
        <w:t>p</w:t>
      </w:r>
      <w:r w:rsidR="00411C92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(</w:t>
      </w:r>
      <w:r w:rsidR="00F3019C" w:rsidRPr="003606BD">
        <w:rPr>
          <w:rFonts w:ascii="Verdana" w:hAnsi="Verdana"/>
          <w:color w:val="000000"/>
          <w:sz w:val="20"/>
          <w:szCs w:val="20"/>
          <w:lang w:val="ro-RO"/>
        </w:rPr>
        <w:t>numărul</w:t>
      </w:r>
      <w:r w:rsidR="00411C92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de 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>taskuri din loadul curent</w:t>
      </w:r>
      <w:r w:rsidR="00411C92" w:rsidRPr="003606BD">
        <w:rPr>
          <w:rFonts w:ascii="Verdana" w:hAnsi="Verdana"/>
          <w:color w:val="000000"/>
          <w:sz w:val="20"/>
          <w:szCs w:val="20"/>
          <w:lang w:val="ro-RO"/>
        </w:rPr>
        <w:t>)</w:t>
      </w:r>
    </w:p>
    <w:p w14:paraId="54EFF5DA" w14:textId="0A975720" w:rsidR="007868D1" w:rsidRPr="003606BD" w:rsidRDefault="005214FB" w:rsidP="007868D1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e liniile</w:t>
      </w:r>
      <w:r w:rsidR="006A20BC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(</w:t>
      </w:r>
      <w:r w:rsidR="00A9182A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="006A20BC" w:rsidRPr="003606BD">
        <w:rPr>
          <w:rFonts w:ascii="Verdana" w:hAnsi="Verdana"/>
          <w:color w:val="000000"/>
          <w:sz w:val="20"/>
          <w:szCs w:val="20"/>
          <w:lang w:val="ro-RO"/>
        </w:rPr>
        <w:t xml:space="preserve">+3) 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pana la</w:t>
      </w:r>
      <w:r w:rsidR="006A20BC" w:rsidRPr="003606BD">
        <w:rPr>
          <w:rFonts w:ascii="Verdana" w:hAnsi="Verdana"/>
          <w:color w:val="000000"/>
          <w:sz w:val="20"/>
          <w:szCs w:val="20"/>
          <w:lang w:val="ro-RO"/>
        </w:rPr>
        <w:t xml:space="preserve"> (</w:t>
      </w:r>
      <w:r w:rsidR="00A9182A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="006A20BC" w:rsidRPr="003606BD">
        <w:rPr>
          <w:rFonts w:ascii="Verdana" w:hAnsi="Verdana"/>
          <w:color w:val="000000"/>
          <w:sz w:val="20"/>
          <w:szCs w:val="20"/>
          <w:lang w:val="ro-RO"/>
        </w:rPr>
        <w:t>+</w:t>
      </w:r>
      <w:r w:rsidR="00385CBD">
        <w:rPr>
          <w:rFonts w:ascii="Verdana" w:hAnsi="Verdana"/>
          <w:color w:val="000000"/>
          <w:sz w:val="20"/>
          <w:szCs w:val="20"/>
          <w:lang w:val="ro-RO"/>
        </w:rPr>
        <w:t>p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+</w:t>
      </w:r>
      <w:r w:rsidR="0012001C">
        <w:rPr>
          <w:rFonts w:ascii="Verdana" w:hAnsi="Verdana"/>
          <w:color w:val="000000"/>
          <w:sz w:val="20"/>
          <w:szCs w:val="20"/>
          <w:lang w:val="ro-RO"/>
        </w:rPr>
        <w:t>2</w:t>
      </w:r>
      <w:r w:rsidR="006A20BC" w:rsidRPr="003606BD">
        <w:rPr>
          <w:rFonts w:ascii="Verdana" w:hAnsi="Verdana"/>
          <w:color w:val="000000"/>
          <w:sz w:val="20"/>
          <w:szCs w:val="20"/>
          <w:lang w:val="ro-RO"/>
        </w:rPr>
        <w:t>)</w:t>
      </w:r>
      <w:r w:rsidR="007868D1" w:rsidRPr="003606BD">
        <w:rPr>
          <w:rFonts w:ascii="Verdana" w:hAnsi="Verdana"/>
          <w:color w:val="000000"/>
          <w:sz w:val="20"/>
          <w:szCs w:val="20"/>
          <w:lang w:val="ro-RO"/>
        </w:rPr>
        <w:t xml:space="preserve">, </w:t>
      </w:r>
      <w:r w:rsidR="00AA5187">
        <w:rPr>
          <w:rFonts w:ascii="Verdana" w:hAnsi="Verdana"/>
          <w:color w:val="000000"/>
          <w:sz w:val="20"/>
          <w:szCs w:val="20"/>
          <w:lang w:val="ro-RO"/>
        </w:rPr>
        <w:t>informații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despre taskurile de executat in loadul curent, in form</w:t>
      </w:r>
      <w:r w:rsidR="00371331">
        <w:rPr>
          <w:rFonts w:ascii="Verdana" w:hAnsi="Verdana"/>
          <w:color w:val="000000"/>
          <w:sz w:val="20"/>
          <w:szCs w:val="20"/>
          <w:lang w:val="ro-RO"/>
        </w:rPr>
        <w:t>atul: &lt;TaskId&gt; &lt;TaskType&gt; (Task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Id este un </w:t>
      </w:r>
      <w:r w:rsidR="00D13221">
        <w:rPr>
          <w:rFonts w:ascii="Verdana" w:hAnsi="Verdana"/>
          <w:color w:val="000000"/>
          <w:sz w:val="20"/>
          <w:szCs w:val="20"/>
          <w:lang w:val="ro-RO"/>
        </w:rPr>
        <w:t>întreg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ce identifica in mod unic un task</w:t>
      </w:r>
      <w:r w:rsidR="00301EFA">
        <w:rPr>
          <w:rFonts w:ascii="Verdana" w:hAnsi="Verdana"/>
          <w:color w:val="000000"/>
          <w:sz w:val="20"/>
          <w:szCs w:val="20"/>
          <w:lang w:val="ro-RO"/>
        </w:rPr>
        <w:t>,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iar TaskType este un sir de </w:t>
      </w:r>
      <w:r w:rsidR="0060154E">
        <w:rPr>
          <w:rFonts w:ascii="Verdana" w:hAnsi="Verdana"/>
          <w:color w:val="000000"/>
          <w:sz w:val="20"/>
          <w:szCs w:val="20"/>
          <w:lang w:val="ro-RO"/>
        </w:rPr>
        <w:t>caractere</w:t>
      </w:r>
      <w:r w:rsidR="00964263">
        <w:rPr>
          <w:rFonts w:ascii="Verdana" w:hAnsi="Verdana"/>
          <w:color w:val="000000"/>
          <w:sz w:val="20"/>
          <w:szCs w:val="20"/>
          <w:lang w:val="ro-RO"/>
        </w:rPr>
        <w:t xml:space="preserve"> c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>e indica tipului taskului</w:t>
      </w:r>
      <w:r w:rsidR="00155568">
        <w:rPr>
          <w:rFonts w:ascii="Verdana" w:hAnsi="Verdana"/>
          <w:color w:val="000000"/>
          <w:sz w:val="20"/>
          <w:szCs w:val="20"/>
          <w:lang w:val="ro-RO"/>
        </w:rPr>
        <w:t>)</w:t>
      </w:r>
    </w:p>
    <w:p w14:paraId="54EFF5DB" w14:textId="6B556EA2" w:rsidR="00411C92" w:rsidRDefault="008D563C" w:rsidP="0037648E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>P</w:t>
      </w:r>
      <w:r w:rsidR="00411C92" w:rsidRPr="003606BD">
        <w:rPr>
          <w:rFonts w:ascii="Verdana" w:hAnsi="Verdana"/>
          <w:color w:val="000000"/>
          <w:sz w:val="20"/>
          <w:szCs w:val="20"/>
          <w:lang w:val="ro-RO"/>
        </w:rPr>
        <w:t xml:space="preserve">e linia 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(</w:t>
      </w:r>
      <w:r w:rsidR="00A9182A" w:rsidRPr="003606BD">
        <w:rPr>
          <w:rFonts w:ascii="Verdana" w:hAnsi="Verdana"/>
          <w:color w:val="000000"/>
          <w:sz w:val="20"/>
          <w:szCs w:val="20"/>
          <w:lang w:val="ro-RO"/>
        </w:rPr>
        <w:t>n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+</w:t>
      </w:r>
      <w:r w:rsidR="00385CBD">
        <w:rPr>
          <w:rFonts w:ascii="Verdana" w:hAnsi="Verdana"/>
          <w:color w:val="000000"/>
          <w:sz w:val="20"/>
          <w:szCs w:val="20"/>
          <w:lang w:val="ro-RO"/>
        </w:rPr>
        <w:t>p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+</w:t>
      </w:r>
      <w:r w:rsidR="008332BA">
        <w:rPr>
          <w:rFonts w:ascii="Verdana" w:hAnsi="Verdana"/>
          <w:color w:val="000000"/>
          <w:sz w:val="20"/>
          <w:szCs w:val="20"/>
          <w:lang w:val="ro-RO"/>
        </w:rPr>
        <w:t>3</w:t>
      </w:r>
      <w:r w:rsidR="00F11710" w:rsidRPr="003606BD">
        <w:rPr>
          <w:rFonts w:ascii="Verdana" w:hAnsi="Verdana"/>
          <w:color w:val="000000"/>
          <w:sz w:val="20"/>
          <w:szCs w:val="20"/>
          <w:lang w:val="ro-RO"/>
        </w:rPr>
        <w:t>)</w:t>
      </w:r>
      <w:r w:rsidR="0047560B" w:rsidRPr="003606BD">
        <w:rPr>
          <w:rFonts w:ascii="Verdana" w:hAnsi="Verdana"/>
          <w:color w:val="000000"/>
          <w:sz w:val="20"/>
          <w:szCs w:val="20"/>
          <w:lang w:val="ro-RO"/>
        </w:rPr>
        <w:t xml:space="preserve">: </w:t>
      </w:r>
      <w:r w:rsidR="00385CBD">
        <w:rPr>
          <w:rFonts w:ascii="Verdana" w:hAnsi="Verdana"/>
          <w:color w:val="000000"/>
          <w:sz w:val="20"/>
          <w:szCs w:val="20"/>
          <w:lang w:val="ro-RO"/>
        </w:rPr>
        <w:t>u (</w:t>
      </w:r>
      <w:r w:rsidR="002626A4">
        <w:rPr>
          <w:rFonts w:ascii="Verdana" w:hAnsi="Verdana"/>
          <w:color w:val="000000"/>
          <w:sz w:val="20"/>
          <w:szCs w:val="20"/>
          <w:lang w:val="ro-RO"/>
        </w:rPr>
        <w:t>numărul</w:t>
      </w:r>
      <w:r w:rsidR="00385CBD">
        <w:rPr>
          <w:rFonts w:ascii="Verdana" w:hAnsi="Verdana"/>
          <w:color w:val="000000"/>
          <w:sz w:val="20"/>
          <w:szCs w:val="20"/>
          <w:lang w:val="ro-RO"/>
        </w:rPr>
        <w:t xml:space="preserve"> de </w:t>
      </w:r>
      <w:r w:rsidR="00CB7D60">
        <w:rPr>
          <w:rFonts w:ascii="Verdana" w:hAnsi="Verdana"/>
          <w:color w:val="000000"/>
          <w:sz w:val="20"/>
          <w:szCs w:val="20"/>
          <w:lang w:val="ro-RO"/>
        </w:rPr>
        <w:t>agenți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care </w:t>
      </w:r>
      <w:r w:rsidR="00AF58AC">
        <w:rPr>
          <w:rFonts w:ascii="Verdana" w:hAnsi="Verdana"/>
          <w:color w:val="000000"/>
          <w:sz w:val="20"/>
          <w:szCs w:val="20"/>
          <w:lang w:val="ro-RO"/>
        </w:rPr>
        <w:t>rulează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la momentul curent</w:t>
      </w:r>
      <w:r w:rsidR="00385CBD">
        <w:rPr>
          <w:rFonts w:ascii="Verdana" w:hAnsi="Verdana"/>
          <w:color w:val="000000"/>
          <w:sz w:val="20"/>
          <w:szCs w:val="20"/>
          <w:lang w:val="ro-RO"/>
        </w:rPr>
        <w:t>)</w:t>
      </w:r>
    </w:p>
    <w:p w14:paraId="54EFF5DD" w14:textId="50F12089" w:rsidR="00385CBD" w:rsidRPr="00E74008" w:rsidRDefault="00385CBD" w:rsidP="00E74008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>
        <w:rPr>
          <w:rFonts w:ascii="Verdana" w:hAnsi="Verdana"/>
          <w:color w:val="000000"/>
          <w:sz w:val="20"/>
          <w:szCs w:val="20"/>
          <w:lang w:val="ro-RO"/>
        </w:rPr>
        <w:lastRenderedPageBreak/>
        <w:t>Pe liniile (n+p+</w:t>
      </w:r>
      <w:r w:rsidR="00F43657">
        <w:rPr>
          <w:rFonts w:ascii="Verdana" w:hAnsi="Verdana"/>
          <w:color w:val="000000"/>
          <w:sz w:val="20"/>
          <w:szCs w:val="20"/>
          <w:lang w:val="ro-RO"/>
        </w:rPr>
        <w:t>4</w:t>
      </w:r>
      <w:r>
        <w:rPr>
          <w:rFonts w:ascii="Verdana" w:hAnsi="Verdana"/>
          <w:color w:val="000000"/>
          <w:sz w:val="20"/>
          <w:szCs w:val="20"/>
          <w:lang w:val="ro-RO"/>
        </w:rPr>
        <w:t>) pana la (n+p+u+</w:t>
      </w:r>
      <w:r w:rsidR="0014269A">
        <w:rPr>
          <w:rFonts w:ascii="Verdana" w:hAnsi="Verdana"/>
          <w:color w:val="000000"/>
          <w:sz w:val="20"/>
          <w:szCs w:val="20"/>
          <w:lang w:val="ro-RO"/>
        </w:rPr>
        <w:t>3</w:t>
      </w:r>
      <w:r>
        <w:rPr>
          <w:rFonts w:ascii="Verdana" w:hAnsi="Verdana"/>
          <w:color w:val="000000"/>
          <w:sz w:val="20"/>
          <w:szCs w:val="20"/>
          <w:lang w:val="ro-RO"/>
        </w:rPr>
        <w:t xml:space="preserve">), </w:t>
      </w:r>
      <w:r w:rsidR="00ED605D">
        <w:rPr>
          <w:rFonts w:ascii="Verdana" w:hAnsi="Verdana"/>
          <w:color w:val="000000"/>
          <w:sz w:val="20"/>
          <w:szCs w:val="20"/>
          <w:lang w:val="ro-RO"/>
        </w:rPr>
        <w:t>agenții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si </w:t>
      </w:r>
      <w:r w:rsidR="00ED605D">
        <w:rPr>
          <w:rFonts w:ascii="Verdana" w:hAnsi="Verdana"/>
          <w:color w:val="000000"/>
          <w:sz w:val="20"/>
          <w:szCs w:val="20"/>
          <w:lang w:val="ro-RO"/>
        </w:rPr>
        <w:t>capabilitățile</w:t>
      </w:r>
      <w:r w:rsidR="00F81A27">
        <w:rPr>
          <w:rFonts w:ascii="Verdana" w:hAnsi="Verdana"/>
          <w:color w:val="000000"/>
          <w:sz w:val="20"/>
          <w:szCs w:val="20"/>
          <w:lang w:val="ro-RO"/>
        </w:rPr>
        <w:t xml:space="preserve"> lor, in formatul &lt;AgentId&gt; &lt;TaskTyp</w:t>
      </w:r>
      <w:r w:rsidR="003F57DB">
        <w:rPr>
          <w:rFonts w:ascii="Verdana" w:hAnsi="Verdana"/>
          <w:color w:val="000000"/>
          <w:sz w:val="20"/>
          <w:szCs w:val="20"/>
          <w:lang w:val="ro-RO"/>
        </w:rPr>
        <w:t>e1&gt; &lt;TaskType2&gt; &lt;TaskType3&gt;, …</w:t>
      </w:r>
    </w:p>
    <w:p w14:paraId="107BC867" w14:textId="3AE5E7DE" w:rsidR="00BE200F" w:rsidRDefault="00B77DB0" w:rsidP="008E4426">
      <w:pPr>
        <w:rPr>
          <w:rFonts w:ascii="Verdana" w:hAnsi="Verdana"/>
          <w:color w:val="000000"/>
          <w:sz w:val="20"/>
          <w:szCs w:val="20"/>
          <w:lang w:val="ro-RO"/>
        </w:rPr>
      </w:pPr>
      <w:r>
        <w:rPr>
          <w:rFonts w:ascii="Verdana" w:hAnsi="Verdana"/>
          <w:color w:val="000000"/>
          <w:sz w:val="20"/>
          <w:szCs w:val="20"/>
          <w:lang w:val="ro-RO"/>
        </w:rPr>
        <w:t>Observații</w:t>
      </w:r>
      <w:r w:rsidR="00385CBD">
        <w:rPr>
          <w:rFonts w:ascii="Verdana" w:hAnsi="Verdana"/>
          <w:color w:val="000000"/>
          <w:sz w:val="20"/>
          <w:szCs w:val="20"/>
          <w:lang w:val="ro-RO"/>
        </w:rPr>
        <w:t>:</w:t>
      </w:r>
    </w:p>
    <w:p w14:paraId="54EFF5DF" w14:textId="60074C9E" w:rsidR="00385CBD" w:rsidRDefault="00385CBD" w:rsidP="00457518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 w:rsidRPr="00385CBD">
        <w:rPr>
          <w:rFonts w:ascii="Verdana" w:hAnsi="Verdana"/>
          <w:color w:val="000000"/>
          <w:sz w:val="20"/>
          <w:szCs w:val="20"/>
          <w:lang w:val="ro-RO"/>
        </w:rPr>
        <w:t>Se con</w:t>
      </w:r>
      <w:r>
        <w:rPr>
          <w:rFonts w:ascii="Verdana" w:hAnsi="Verdana"/>
          <w:color w:val="000000"/>
          <w:sz w:val="20"/>
          <w:szCs w:val="20"/>
          <w:lang w:val="ro-RO"/>
        </w:rPr>
        <w:t>s</w:t>
      </w:r>
      <w:r w:rsidRPr="00385CBD">
        <w:rPr>
          <w:rFonts w:ascii="Verdana" w:hAnsi="Verdana"/>
          <w:color w:val="000000"/>
          <w:sz w:val="20"/>
          <w:szCs w:val="20"/>
          <w:lang w:val="ro-RO"/>
        </w:rPr>
        <w:t>i</w:t>
      </w:r>
      <w:r>
        <w:rPr>
          <w:rFonts w:ascii="Verdana" w:hAnsi="Verdana"/>
          <w:color w:val="000000"/>
          <w:sz w:val="20"/>
          <w:szCs w:val="20"/>
          <w:lang w:val="ro-RO"/>
        </w:rPr>
        <w:t>d</w:t>
      </w:r>
      <w:r w:rsidRPr="00385CBD">
        <w:rPr>
          <w:rFonts w:ascii="Verdana" w:hAnsi="Verdana"/>
          <w:color w:val="000000"/>
          <w:sz w:val="20"/>
          <w:szCs w:val="20"/>
          <w:lang w:val="ro-RO"/>
        </w:rPr>
        <w:t xml:space="preserve">era ca </w:t>
      </w:r>
      <w:r w:rsidR="00A57104">
        <w:rPr>
          <w:rFonts w:ascii="Verdana" w:hAnsi="Verdana"/>
          <w:color w:val="000000"/>
          <w:sz w:val="20"/>
          <w:szCs w:val="20"/>
          <w:lang w:val="ro-RO"/>
        </w:rPr>
        <w:t xml:space="preserve">pentru orice task din loadul curent exista cel </w:t>
      </w:r>
      <w:r w:rsidR="005D12B4">
        <w:rPr>
          <w:rFonts w:ascii="Verdana" w:hAnsi="Verdana"/>
          <w:color w:val="000000"/>
          <w:sz w:val="20"/>
          <w:szCs w:val="20"/>
          <w:lang w:val="ro-RO"/>
        </w:rPr>
        <w:t>puțin</w:t>
      </w:r>
      <w:r w:rsidR="00A57104">
        <w:rPr>
          <w:rFonts w:ascii="Verdana" w:hAnsi="Verdana"/>
          <w:color w:val="000000"/>
          <w:sz w:val="20"/>
          <w:szCs w:val="20"/>
          <w:lang w:val="ro-RO"/>
        </w:rPr>
        <w:t xml:space="preserve"> un agent care sa il poata executa (are capabilitatea necesara)</w:t>
      </w:r>
    </w:p>
    <w:p w14:paraId="54EFF5E0" w14:textId="72941B2F" w:rsidR="00385CBD" w:rsidRDefault="00385CBD" w:rsidP="00457518">
      <w:pPr>
        <w:pStyle w:val="ListParagraph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ro-RO"/>
        </w:rPr>
      </w:pPr>
      <w:r>
        <w:rPr>
          <w:rFonts w:ascii="Verdana" w:hAnsi="Verdana"/>
          <w:color w:val="000000"/>
          <w:sz w:val="20"/>
          <w:szCs w:val="20"/>
          <w:lang w:val="ro-RO"/>
        </w:rPr>
        <w:t xml:space="preserve">Se considera ca </w:t>
      </w:r>
      <w:r w:rsidR="00A57104">
        <w:rPr>
          <w:rFonts w:ascii="Verdana" w:hAnsi="Verdana"/>
          <w:color w:val="000000"/>
          <w:sz w:val="20"/>
          <w:szCs w:val="20"/>
          <w:lang w:val="ro-RO"/>
        </w:rPr>
        <w:t xml:space="preserve">pentru orice tip de task din loadul curent exista </w:t>
      </w:r>
      <w:r w:rsidR="002971C1">
        <w:rPr>
          <w:rFonts w:ascii="Verdana" w:hAnsi="Verdana"/>
          <w:color w:val="000000"/>
          <w:sz w:val="20"/>
          <w:szCs w:val="20"/>
          <w:lang w:val="ro-RO"/>
        </w:rPr>
        <w:t xml:space="preserve">cel </w:t>
      </w:r>
      <w:r w:rsidR="005D12B4">
        <w:rPr>
          <w:rFonts w:ascii="Verdana" w:hAnsi="Verdana"/>
          <w:color w:val="000000"/>
          <w:sz w:val="20"/>
          <w:szCs w:val="20"/>
          <w:lang w:val="ro-RO"/>
        </w:rPr>
        <w:t>puțin</w:t>
      </w:r>
      <w:r w:rsidR="002971C1">
        <w:rPr>
          <w:rFonts w:ascii="Verdana" w:hAnsi="Verdana"/>
          <w:color w:val="000000"/>
          <w:sz w:val="20"/>
          <w:szCs w:val="20"/>
          <w:lang w:val="ro-RO"/>
        </w:rPr>
        <w:t xml:space="preserve"> un task de </w:t>
      </w:r>
      <w:r w:rsidR="005D12B4">
        <w:rPr>
          <w:rFonts w:ascii="Verdana" w:hAnsi="Verdana"/>
          <w:color w:val="000000"/>
          <w:sz w:val="20"/>
          <w:szCs w:val="20"/>
          <w:lang w:val="ro-RO"/>
        </w:rPr>
        <w:t>același</w:t>
      </w:r>
      <w:r w:rsidR="002971C1">
        <w:rPr>
          <w:rFonts w:ascii="Verdana" w:hAnsi="Verdana"/>
          <w:color w:val="000000"/>
          <w:sz w:val="20"/>
          <w:szCs w:val="20"/>
          <w:lang w:val="ro-RO"/>
        </w:rPr>
        <w:t xml:space="preserve"> ti</w:t>
      </w:r>
      <w:r w:rsidR="00F05CFB">
        <w:rPr>
          <w:rFonts w:ascii="Verdana" w:hAnsi="Verdana"/>
          <w:color w:val="000000"/>
          <w:sz w:val="20"/>
          <w:szCs w:val="20"/>
          <w:lang w:val="ro-RO"/>
        </w:rPr>
        <w:t>p in istoricul dat</w:t>
      </w:r>
    </w:p>
    <w:p w14:paraId="54EFF5E2" w14:textId="62EB15DA" w:rsidR="00385CBD" w:rsidRPr="00AB249E" w:rsidRDefault="00385CBD" w:rsidP="00AB249E">
      <w:pPr>
        <w:rPr>
          <w:rFonts w:ascii="Verdana" w:hAnsi="Verdana"/>
          <w:color w:val="000000"/>
          <w:sz w:val="20"/>
          <w:szCs w:val="20"/>
          <w:lang w:val="ro-RO"/>
        </w:rPr>
      </w:pPr>
    </w:p>
    <w:p w14:paraId="54EFF5E3" w14:textId="77777777" w:rsidR="00411C92" w:rsidRPr="003606BD" w:rsidRDefault="00BC1332" w:rsidP="00BC1332">
      <w:pPr>
        <w:pStyle w:val="Heading1"/>
        <w:rPr>
          <w:lang w:val="ro-RO"/>
        </w:rPr>
      </w:pPr>
      <w:r w:rsidRPr="003606BD">
        <w:rPr>
          <w:lang w:val="ro-RO"/>
        </w:rPr>
        <w:t>Descriere iesire</w:t>
      </w:r>
    </w:p>
    <w:p w14:paraId="54EFF5E5" w14:textId="2B73B3A3" w:rsidR="0016338F" w:rsidRDefault="00411C92" w:rsidP="00A57104">
      <w:pPr>
        <w:rPr>
          <w:rFonts w:ascii="Verdana" w:hAnsi="Verdana"/>
          <w:color w:val="000000"/>
          <w:sz w:val="20"/>
          <w:szCs w:val="20"/>
          <w:lang w:val="ro-RO"/>
        </w:rPr>
      </w:pP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Programul trebuie sa </w:t>
      </w:r>
      <w:r w:rsidR="00571B73" w:rsidRPr="003606BD">
        <w:rPr>
          <w:rFonts w:ascii="Verdana" w:hAnsi="Verdana"/>
          <w:color w:val="000000"/>
          <w:sz w:val="20"/>
          <w:szCs w:val="20"/>
          <w:lang w:val="ro-RO"/>
        </w:rPr>
        <w:t>afișeze</w:t>
      </w:r>
      <w:r w:rsidRPr="003606BD">
        <w:rPr>
          <w:rFonts w:ascii="Verdana" w:hAnsi="Verdana"/>
          <w:color w:val="000000"/>
          <w:sz w:val="20"/>
          <w:szCs w:val="20"/>
          <w:lang w:val="ro-RO"/>
        </w:rPr>
        <w:t xml:space="preserve"> in consola </w:t>
      </w:r>
      <w:r w:rsidR="0016338F">
        <w:rPr>
          <w:rFonts w:ascii="Verdana" w:hAnsi="Verdana"/>
          <w:color w:val="000000"/>
          <w:sz w:val="20"/>
          <w:szCs w:val="20"/>
          <w:lang w:val="ro-RO"/>
        </w:rPr>
        <w:t xml:space="preserve">(sau intr-un </w:t>
      </w:r>
      <w:r w:rsidR="00571B73">
        <w:rPr>
          <w:rFonts w:ascii="Verdana" w:hAnsi="Verdana"/>
          <w:color w:val="000000"/>
          <w:sz w:val="20"/>
          <w:szCs w:val="20"/>
          <w:lang w:val="ro-RO"/>
        </w:rPr>
        <w:t>fișier</w:t>
      </w:r>
      <w:r w:rsidR="0016338F">
        <w:rPr>
          <w:rFonts w:ascii="Verdana" w:hAnsi="Verdana"/>
          <w:color w:val="000000"/>
          <w:sz w:val="20"/>
          <w:szCs w:val="20"/>
          <w:lang w:val="ro-RO"/>
        </w:rPr>
        <w:t xml:space="preserve"> de output) </w:t>
      </w:r>
      <w:r w:rsidR="00A57104">
        <w:rPr>
          <w:rFonts w:ascii="Verdana" w:hAnsi="Verdana"/>
          <w:color w:val="000000"/>
          <w:sz w:val="20"/>
          <w:szCs w:val="20"/>
          <w:lang w:val="ro-RO"/>
        </w:rPr>
        <w:t xml:space="preserve">durata totala de </w:t>
      </w:r>
      <w:r w:rsidR="00834E7A">
        <w:rPr>
          <w:rFonts w:ascii="Verdana" w:hAnsi="Verdana"/>
          <w:color w:val="000000"/>
          <w:sz w:val="20"/>
          <w:szCs w:val="20"/>
          <w:lang w:val="ro-RO"/>
        </w:rPr>
        <w:t>execuție</w:t>
      </w:r>
      <w:r w:rsidR="00A57104">
        <w:rPr>
          <w:rFonts w:ascii="Verdana" w:hAnsi="Verdana"/>
          <w:color w:val="000000"/>
          <w:sz w:val="20"/>
          <w:szCs w:val="20"/>
          <w:lang w:val="ro-RO"/>
        </w:rPr>
        <w:t xml:space="preserve"> a l</w:t>
      </w:r>
      <w:r w:rsidR="00D204CA">
        <w:rPr>
          <w:rFonts w:ascii="Verdana" w:hAnsi="Verdana"/>
          <w:color w:val="000000"/>
          <w:sz w:val="20"/>
          <w:szCs w:val="20"/>
          <w:lang w:val="ro-RO"/>
        </w:rPr>
        <w:t>oa</w:t>
      </w:r>
      <w:r w:rsidR="00A57104">
        <w:rPr>
          <w:rFonts w:ascii="Verdana" w:hAnsi="Verdana"/>
          <w:color w:val="000000"/>
          <w:sz w:val="20"/>
          <w:szCs w:val="20"/>
          <w:lang w:val="ro-RO"/>
        </w:rPr>
        <w:t>dului curent.</w:t>
      </w:r>
    </w:p>
    <w:p w14:paraId="54EFF5E6" w14:textId="74BE237C" w:rsidR="00411C92" w:rsidRPr="003606BD" w:rsidRDefault="00E84A32" w:rsidP="00BC1332">
      <w:pPr>
        <w:pStyle w:val="Heading1"/>
        <w:rPr>
          <w:lang w:val="ro-RO"/>
        </w:rPr>
      </w:pPr>
      <w:r>
        <w:rPr>
          <w:lang w:val="ro-RO"/>
        </w:rPr>
        <w:t>Exemplu</w:t>
      </w:r>
    </w:p>
    <w:p w14:paraId="54EFF5E7" w14:textId="77777777" w:rsidR="00BC1332" w:rsidRPr="003606BD" w:rsidRDefault="00BC1332" w:rsidP="00BC1332">
      <w:pPr>
        <w:pStyle w:val="Heading2"/>
        <w:rPr>
          <w:lang w:val="ro-RO"/>
        </w:rPr>
      </w:pPr>
      <w:r w:rsidRPr="003606BD">
        <w:rPr>
          <w:lang w:val="ro-RO"/>
        </w:rPr>
        <w:t>Input</w:t>
      </w:r>
    </w:p>
    <w:p w14:paraId="659F7EFF" w14:textId="13CA0C87" w:rsidR="00A57104" w:rsidRPr="00A57104" w:rsidRDefault="00532A5A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>
        <w:rPr>
          <w:rFonts w:ascii="Verdana" w:eastAsia="Times New Roman" w:hAnsi="Verdana" w:cs="System"/>
          <w:sz w:val="20"/>
          <w:szCs w:val="20"/>
          <w:lang w:val="ro-RO"/>
        </w:rPr>
        <w:t>5</w:t>
      </w:r>
    </w:p>
    <w:p w14:paraId="32D7E144" w14:textId="77777777" w:rsidR="00A57104" w:rsidRPr="00A57104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1 T1 10</w:t>
      </w:r>
    </w:p>
    <w:p w14:paraId="1EE9C55F" w14:textId="77777777" w:rsidR="00A57104" w:rsidRPr="00A57104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2 T1 20</w:t>
      </w:r>
    </w:p>
    <w:p w14:paraId="094594EC" w14:textId="77777777" w:rsidR="00A57104" w:rsidRPr="00A57104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3 T2 10</w:t>
      </w:r>
    </w:p>
    <w:p w14:paraId="4D6ED92E" w14:textId="77777777" w:rsidR="00A57104" w:rsidRPr="00A57104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4 T1 15</w:t>
      </w:r>
    </w:p>
    <w:p w14:paraId="308EA370" w14:textId="77777777" w:rsidR="00A57104" w:rsidRPr="00A57104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5 T3 20</w:t>
      </w:r>
    </w:p>
    <w:p w14:paraId="6B20BE7A" w14:textId="775E72B3" w:rsidR="00A57104" w:rsidRPr="00A57104" w:rsidRDefault="00532A5A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>
        <w:rPr>
          <w:rFonts w:ascii="Verdana" w:eastAsia="Times New Roman" w:hAnsi="Verdana" w:cs="System"/>
          <w:sz w:val="20"/>
          <w:szCs w:val="20"/>
          <w:lang w:val="ro-RO"/>
        </w:rPr>
        <w:t>4</w:t>
      </w:r>
    </w:p>
    <w:p w14:paraId="62383066" w14:textId="77777777" w:rsidR="00A57104" w:rsidRPr="00A57104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7 T1</w:t>
      </w:r>
    </w:p>
    <w:p w14:paraId="20A5B06B" w14:textId="77777777" w:rsidR="00A57104" w:rsidRPr="00A57104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8 T2</w:t>
      </w:r>
    </w:p>
    <w:p w14:paraId="0F6DB9EA" w14:textId="77777777" w:rsidR="00A57104" w:rsidRPr="00A57104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9 T1</w:t>
      </w:r>
    </w:p>
    <w:p w14:paraId="7F81EC98" w14:textId="77777777" w:rsidR="00A57104" w:rsidRPr="00A57104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10 T2</w:t>
      </w:r>
    </w:p>
    <w:p w14:paraId="365E71F7" w14:textId="083A48FE" w:rsidR="00A57104" w:rsidRPr="00A57104" w:rsidRDefault="00532A5A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>
        <w:rPr>
          <w:rFonts w:ascii="Verdana" w:eastAsia="Times New Roman" w:hAnsi="Verdana" w:cs="System"/>
          <w:sz w:val="20"/>
          <w:szCs w:val="20"/>
          <w:lang w:val="ro-RO"/>
        </w:rPr>
        <w:t>2</w:t>
      </w:r>
    </w:p>
    <w:p w14:paraId="6046D630" w14:textId="77777777" w:rsidR="00A57104" w:rsidRPr="00A57104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1 T1 T2</w:t>
      </w:r>
    </w:p>
    <w:p w14:paraId="2936A4AC" w14:textId="1893D7E4" w:rsidR="00CD5BE8" w:rsidRDefault="00A57104" w:rsidP="00A57104">
      <w:pPr>
        <w:autoSpaceDE w:val="0"/>
        <w:autoSpaceDN w:val="0"/>
        <w:adjustRightInd w:val="0"/>
        <w:jc w:val="left"/>
        <w:rPr>
          <w:rFonts w:ascii="Verdana" w:eastAsia="Times New Roman" w:hAnsi="Verdana" w:cs="System"/>
          <w:sz w:val="20"/>
          <w:szCs w:val="20"/>
          <w:lang w:val="ro-RO"/>
        </w:rPr>
      </w:pPr>
      <w:r w:rsidRPr="00A57104">
        <w:rPr>
          <w:rFonts w:ascii="Verdana" w:eastAsia="Times New Roman" w:hAnsi="Verdana" w:cs="System"/>
          <w:sz w:val="20"/>
          <w:szCs w:val="20"/>
          <w:lang w:val="ro-RO"/>
        </w:rPr>
        <w:t>2 T1 T2 T3</w:t>
      </w:r>
    </w:p>
    <w:p w14:paraId="54EFF603" w14:textId="48586FA4" w:rsidR="00423C8F" w:rsidRPr="003606BD" w:rsidRDefault="00411C92" w:rsidP="0016338F">
      <w:pPr>
        <w:pStyle w:val="Heading2"/>
        <w:rPr>
          <w:lang w:val="ro-RO"/>
        </w:rPr>
      </w:pPr>
      <w:r w:rsidRPr="003606BD">
        <w:rPr>
          <w:lang w:val="ro-RO"/>
        </w:rPr>
        <w:t>Output</w:t>
      </w:r>
    </w:p>
    <w:p w14:paraId="54EFF609" w14:textId="05BE50BD" w:rsidR="0016338F" w:rsidRPr="00313500" w:rsidRDefault="00A57104" w:rsidP="0016338F">
      <w:pPr>
        <w:jc w:val="left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>25</w:t>
      </w:r>
    </w:p>
    <w:p w14:paraId="54EFF60A" w14:textId="21AE327E" w:rsidR="0016338F" w:rsidRDefault="00561FEF" w:rsidP="0016338F">
      <w:pPr>
        <w:pStyle w:val="Heading2"/>
        <w:rPr>
          <w:lang w:val="ro-RO"/>
        </w:rPr>
      </w:pPr>
      <w:r>
        <w:rPr>
          <w:lang w:val="ro-RO"/>
        </w:rPr>
        <w:t>Explicație</w:t>
      </w:r>
    </w:p>
    <w:p w14:paraId="456CFF8F" w14:textId="72F965F8" w:rsidR="00A57104" w:rsidRDefault="00A57104">
      <w:pPr>
        <w:jc w:val="left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Din datele istorice determinam </w:t>
      </w:r>
      <w:r w:rsidR="0028235D">
        <w:rPr>
          <w:rFonts w:ascii="Verdana" w:hAnsi="Verdana"/>
          <w:sz w:val="20"/>
          <w:szCs w:val="20"/>
          <w:lang w:val="ro-RO"/>
        </w:rPr>
        <w:t>următoarele</w:t>
      </w:r>
      <w:r>
        <w:rPr>
          <w:rFonts w:ascii="Verdana" w:hAnsi="Verdana"/>
          <w:sz w:val="20"/>
          <w:szCs w:val="20"/>
          <w:lang w:val="ro-RO"/>
        </w:rPr>
        <w:t xml:space="preserve">: </w:t>
      </w:r>
    </w:p>
    <w:p w14:paraId="54EFF617" w14:textId="383AF99B" w:rsidR="0037365E" w:rsidRDefault="00A57104" w:rsidP="0045751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ro-RO"/>
        </w:rPr>
      </w:pPr>
      <w:r w:rsidRPr="00A57104">
        <w:rPr>
          <w:rFonts w:ascii="Verdana" w:hAnsi="Verdana"/>
          <w:sz w:val="20"/>
          <w:szCs w:val="20"/>
          <w:lang w:val="ro-RO"/>
        </w:rPr>
        <w:t xml:space="preserve">Timp de </w:t>
      </w:r>
      <w:r w:rsidR="00D051BF" w:rsidRPr="00A57104">
        <w:rPr>
          <w:rFonts w:ascii="Verdana" w:hAnsi="Verdana"/>
          <w:sz w:val="20"/>
          <w:szCs w:val="20"/>
          <w:lang w:val="ro-RO"/>
        </w:rPr>
        <w:t>execuție</w:t>
      </w:r>
      <w:r w:rsidRPr="00A57104">
        <w:rPr>
          <w:rFonts w:ascii="Verdana" w:hAnsi="Verdana"/>
          <w:sz w:val="20"/>
          <w:szCs w:val="20"/>
          <w:lang w:val="ro-RO"/>
        </w:rPr>
        <w:t xml:space="preserve"> T1: (10+20+15)/3=15</w:t>
      </w:r>
    </w:p>
    <w:p w14:paraId="2BC70DBB" w14:textId="2960A8BC" w:rsidR="00A57104" w:rsidRDefault="00A57104" w:rsidP="0045751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Timp de </w:t>
      </w:r>
      <w:r w:rsidR="00D051BF">
        <w:rPr>
          <w:rFonts w:ascii="Verdana" w:hAnsi="Verdana"/>
          <w:sz w:val="20"/>
          <w:szCs w:val="20"/>
          <w:lang w:val="ro-RO"/>
        </w:rPr>
        <w:t>execuție</w:t>
      </w:r>
      <w:r>
        <w:rPr>
          <w:rFonts w:ascii="Verdana" w:hAnsi="Verdana"/>
          <w:sz w:val="20"/>
          <w:szCs w:val="20"/>
          <w:lang w:val="ro-RO"/>
        </w:rPr>
        <w:t xml:space="preserve"> T2: 10</w:t>
      </w:r>
    </w:p>
    <w:p w14:paraId="5F556113" w14:textId="2E2000A0" w:rsidR="00A57104" w:rsidRDefault="00A57104" w:rsidP="0045751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Timp de </w:t>
      </w:r>
      <w:r w:rsidR="00D051BF">
        <w:rPr>
          <w:rFonts w:ascii="Verdana" w:hAnsi="Verdana"/>
          <w:sz w:val="20"/>
          <w:szCs w:val="20"/>
          <w:lang w:val="ro-RO"/>
        </w:rPr>
        <w:t>execuție</w:t>
      </w:r>
      <w:r>
        <w:rPr>
          <w:rFonts w:ascii="Verdana" w:hAnsi="Verdana"/>
          <w:sz w:val="20"/>
          <w:szCs w:val="20"/>
          <w:lang w:val="ro-RO"/>
        </w:rPr>
        <w:t xml:space="preserve"> T3: 20</w:t>
      </w:r>
    </w:p>
    <w:p w14:paraId="660FA455" w14:textId="733059CE" w:rsidR="00A57104" w:rsidRDefault="00A57104" w:rsidP="00A57104">
      <w:pPr>
        <w:jc w:val="left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Din loadul curent determinam </w:t>
      </w:r>
      <w:r w:rsidR="006D07C1">
        <w:rPr>
          <w:rFonts w:ascii="Verdana" w:hAnsi="Verdana"/>
          <w:sz w:val="20"/>
          <w:szCs w:val="20"/>
          <w:lang w:val="ro-RO"/>
        </w:rPr>
        <w:t>următoarele</w:t>
      </w:r>
      <w:r>
        <w:rPr>
          <w:rFonts w:ascii="Verdana" w:hAnsi="Verdana"/>
          <w:sz w:val="20"/>
          <w:szCs w:val="20"/>
          <w:lang w:val="ro-RO"/>
        </w:rPr>
        <w:t>:</w:t>
      </w:r>
    </w:p>
    <w:p w14:paraId="0EA24BC8" w14:textId="677CDE69" w:rsidR="00A57104" w:rsidRDefault="00271F57" w:rsidP="0045751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>Numărul</w:t>
      </w:r>
      <w:r w:rsidR="00A57104">
        <w:rPr>
          <w:rFonts w:ascii="Verdana" w:hAnsi="Verdana"/>
          <w:sz w:val="20"/>
          <w:szCs w:val="20"/>
          <w:lang w:val="ro-RO"/>
        </w:rPr>
        <w:t xml:space="preserve"> de taskuri de executat de tip T1: 2</w:t>
      </w:r>
    </w:p>
    <w:p w14:paraId="3CBCA6BB" w14:textId="05D260DA" w:rsidR="00A57104" w:rsidRDefault="00271F57" w:rsidP="0045751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>Numărul</w:t>
      </w:r>
      <w:r w:rsidR="00A57104">
        <w:rPr>
          <w:rFonts w:ascii="Verdana" w:hAnsi="Verdana"/>
          <w:sz w:val="20"/>
          <w:szCs w:val="20"/>
          <w:lang w:val="ro-RO"/>
        </w:rPr>
        <w:t xml:space="preserve"> de taskuri de executat de tip T2: 2</w:t>
      </w:r>
    </w:p>
    <w:p w14:paraId="4E494450" w14:textId="6092B28F" w:rsidR="00A57104" w:rsidRDefault="00A57104" w:rsidP="00A57104">
      <w:pPr>
        <w:jc w:val="left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Din datele despre </w:t>
      </w:r>
      <w:r w:rsidR="001D7E0D">
        <w:rPr>
          <w:rFonts w:ascii="Verdana" w:hAnsi="Verdana"/>
          <w:sz w:val="20"/>
          <w:szCs w:val="20"/>
          <w:lang w:val="ro-RO"/>
        </w:rPr>
        <w:t>agenții</w:t>
      </w:r>
      <w:r>
        <w:rPr>
          <w:rFonts w:ascii="Verdana" w:hAnsi="Verdana"/>
          <w:sz w:val="20"/>
          <w:szCs w:val="20"/>
          <w:lang w:val="ro-RO"/>
        </w:rPr>
        <w:t xml:space="preserve"> </w:t>
      </w:r>
      <w:r w:rsidR="001D7E0D">
        <w:rPr>
          <w:rFonts w:ascii="Verdana" w:hAnsi="Verdana"/>
          <w:sz w:val="20"/>
          <w:szCs w:val="20"/>
          <w:lang w:val="ro-RO"/>
        </w:rPr>
        <w:t>curenți</w:t>
      </w:r>
      <w:r>
        <w:rPr>
          <w:rFonts w:ascii="Verdana" w:hAnsi="Verdana"/>
          <w:sz w:val="20"/>
          <w:szCs w:val="20"/>
          <w:lang w:val="ro-RO"/>
        </w:rPr>
        <w:t xml:space="preserve"> determinam </w:t>
      </w:r>
      <w:r w:rsidR="001D7E0D">
        <w:rPr>
          <w:rFonts w:ascii="Verdana" w:hAnsi="Verdana"/>
          <w:sz w:val="20"/>
          <w:szCs w:val="20"/>
          <w:lang w:val="ro-RO"/>
        </w:rPr>
        <w:t>următoarele</w:t>
      </w:r>
      <w:r>
        <w:rPr>
          <w:rFonts w:ascii="Verdana" w:hAnsi="Verdana"/>
          <w:sz w:val="20"/>
          <w:szCs w:val="20"/>
          <w:lang w:val="ro-RO"/>
        </w:rPr>
        <w:t>:</w:t>
      </w:r>
    </w:p>
    <w:p w14:paraId="2DE52BD9" w14:textId="7FF3B3AF" w:rsidR="00A57104" w:rsidRDefault="00A57104" w:rsidP="0045751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Pentru tipul de task T1: 2 </w:t>
      </w:r>
      <w:r w:rsidR="001D7E0D">
        <w:rPr>
          <w:rFonts w:ascii="Verdana" w:hAnsi="Verdana"/>
          <w:sz w:val="20"/>
          <w:szCs w:val="20"/>
          <w:lang w:val="ro-RO"/>
        </w:rPr>
        <w:t>agenți</w:t>
      </w:r>
      <w:r>
        <w:rPr>
          <w:rFonts w:ascii="Verdana" w:hAnsi="Verdana"/>
          <w:sz w:val="20"/>
          <w:szCs w:val="20"/>
          <w:lang w:val="ro-RO"/>
        </w:rPr>
        <w:t xml:space="preserve"> cu aceasta capabilitate</w:t>
      </w:r>
    </w:p>
    <w:p w14:paraId="555F7885" w14:textId="0ABC4DEA" w:rsidR="00A57104" w:rsidRDefault="00A57104" w:rsidP="0045751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Pentru tipul de task T2: 2 </w:t>
      </w:r>
      <w:r w:rsidR="001D7E0D">
        <w:rPr>
          <w:rFonts w:ascii="Verdana" w:hAnsi="Verdana"/>
          <w:sz w:val="20"/>
          <w:szCs w:val="20"/>
          <w:lang w:val="ro-RO"/>
        </w:rPr>
        <w:t>agenți</w:t>
      </w:r>
      <w:r>
        <w:rPr>
          <w:rFonts w:ascii="Verdana" w:hAnsi="Verdana"/>
          <w:sz w:val="20"/>
          <w:szCs w:val="20"/>
          <w:lang w:val="ro-RO"/>
        </w:rPr>
        <w:t xml:space="preserve"> cu aceasta capabilitate</w:t>
      </w:r>
    </w:p>
    <w:p w14:paraId="592B1BB0" w14:textId="0B240C42" w:rsidR="00A57104" w:rsidRDefault="00A57104" w:rsidP="00A57104">
      <w:pPr>
        <w:jc w:val="left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Calculam de cate </w:t>
      </w:r>
      <w:r w:rsidR="00230C83">
        <w:rPr>
          <w:rFonts w:ascii="Verdana" w:hAnsi="Verdana"/>
          <w:sz w:val="20"/>
          <w:szCs w:val="20"/>
          <w:lang w:val="ro-RO"/>
        </w:rPr>
        <w:t>iterații</w:t>
      </w:r>
      <w:r>
        <w:rPr>
          <w:rFonts w:ascii="Verdana" w:hAnsi="Verdana"/>
          <w:sz w:val="20"/>
          <w:szCs w:val="20"/>
          <w:lang w:val="ro-RO"/>
        </w:rPr>
        <w:t xml:space="preserve"> este nevoie pentru a executa taskurile T1: 2/2=1</w:t>
      </w:r>
    </w:p>
    <w:p w14:paraId="279C9DA7" w14:textId="17FF5418" w:rsidR="00A57104" w:rsidRDefault="00A57104" w:rsidP="00A57104">
      <w:pPr>
        <w:jc w:val="left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Calculam de cate </w:t>
      </w:r>
      <w:r w:rsidR="00230C83">
        <w:rPr>
          <w:rFonts w:ascii="Verdana" w:hAnsi="Verdana"/>
          <w:sz w:val="20"/>
          <w:szCs w:val="20"/>
          <w:lang w:val="ro-RO"/>
        </w:rPr>
        <w:t>iterații</w:t>
      </w:r>
      <w:r>
        <w:rPr>
          <w:rFonts w:ascii="Verdana" w:hAnsi="Verdana"/>
          <w:sz w:val="20"/>
          <w:szCs w:val="20"/>
          <w:lang w:val="ro-RO"/>
        </w:rPr>
        <w:t xml:space="preserve"> este nevoie pentru a executa taskurile T2: 2/2=1</w:t>
      </w:r>
    </w:p>
    <w:p w14:paraId="55B544D9" w14:textId="56FE60A6" w:rsidR="00A57104" w:rsidRPr="00A57104" w:rsidRDefault="00A57104" w:rsidP="00A57104">
      <w:pPr>
        <w:jc w:val="left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 xml:space="preserve">Timpul total de </w:t>
      </w:r>
      <w:r w:rsidR="00230C83">
        <w:rPr>
          <w:rFonts w:ascii="Verdana" w:hAnsi="Verdana"/>
          <w:sz w:val="20"/>
          <w:szCs w:val="20"/>
          <w:lang w:val="ro-RO"/>
        </w:rPr>
        <w:t>execuție</w:t>
      </w:r>
      <w:r>
        <w:rPr>
          <w:rFonts w:ascii="Verdana" w:hAnsi="Verdana"/>
          <w:sz w:val="20"/>
          <w:szCs w:val="20"/>
          <w:lang w:val="ro-RO"/>
        </w:rPr>
        <w:t xml:space="preserve"> este 1* Timp T1 + 1*</w:t>
      </w:r>
      <w:r w:rsidR="006C3BC2">
        <w:rPr>
          <w:rFonts w:ascii="Verdana" w:hAnsi="Verdana"/>
          <w:sz w:val="20"/>
          <w:szCs w:val="20"/>
          <w:lang w:val="ro-RO"/>
        </w:rPr>
        <w:t xml:space="preserve"> </w:t>
      </w:r>
      <w:r>
        <w:rPr>
          <w:rFonts w:ascii="Verdana" w:hAnsi="Verdana"/>
          <w:sz w:val="20"/>
          <w:szCs w:val="20"/>
          <w:lang w:val="ro-RO"/>
        </w:rPr>
        <w:t>Timp T2</w:t>
      </w:r>
      <w:r w:rsidR="000955C8">
        <w:rPr>
          <w:rFonts w:ascii="Verdana" w:hAnsi="Verdana"/>
          <w:sz w:val="20"/>
          <w:szCs w:val="20"/>
          <w:lang w:val="ro-RO"/>
        </w:rPr>
        <w:t xml:space="preserve"> =</w:t>
      </w:r>
      <w:r>
        <w:rPr>
          <w:rFonts w:ascii="Verdana" w:hAnsi="Verdana"/>
          <w:sz w:val="20"/>
          <w:szCs w:val="20"/>
          <w:lang w:val="ro-RO"/>
        </w:rPr>
        <w:t>15+10=25</w:t>
      </w:r>
    </w:p>
    <w:p w14:paraId="5017AAB3" w14:textId="77777777" w:rsidR="0019384D" w:rsidRPr="00AB3418" w:rsidRDefault="0019384D">
      <w:pPr>
        <w:jc w:val="left"/>
        <w:rPr>
          <w:lang w:val="ro-RO"/>
        </w:rPr>
      </w:pPr>
    </w:p>
    <w:sectPr w:rsidR="0019384D" w:rsidRPr="00AB3418" w:rsidSect="0099650A">
      <w:headerReference w:type="default" r:id="rId12"/>
      <w:footerReference w:type="default" r:id="rId13"/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D886F" w14:textId="77777777" w:rsidR="00857D3F" w:rsidRDefault="00857D3F" w:rsidP="00B214C0">
      <w:r>
        <w:separator/>
      </w:r>
    </w:p>
  </w:endnote>
  <w:endnote w:type="continuationSeparator" w:id="0">
    <w:p w14:paraId="2EB00D0D" w14:textId="77777777" w:rsidR="00857D3F" w:rsidRDefault="00857D3F" w:rsidP="00B214C0">
      <w:r>
        <w:continuationSeparator/>
      </w:r>
    </w:p>
  </w:endnote>
  <w:endnote w:type="continuationNotice" w:id="1">
    <w:p w14:paraId="743692A8" w14:textId="77777777" w:rsidR="00857D3F" w:rsidRDefault="00857D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FF630" w14:textId="77777777" w:rsidR="00857D3F" w:rsidRDefault="0036319E" w:rsidP="00B15E2E">
    <w:pPr>
      <w:pStyle w:val="Footer"/>
      <w:pBdr>
        <w:top w:val="single" w:sz="6" w:space="1" w:color="FF6600"/>
      </w:pBdr>
      <w:tabs>
        <w:tab w:val="clear" w:pos="8306"/>
        <w:tab w:val="right" w:pos="9639"/>
      </w:tabs>
      <w:spacing w:before="0" w:after="0"/>
      <w:ind w:right="28"/>
    </w:pPr>
    <w:fldSimple w:instr=" SUBJECT   \* MERGEFORMAT ">
      <w:r w:rsidR="00857D3F">
        <w:t>STL Competency Test</w:t>
      </w:r>
    </w:fldSimple>
    <w:r w:rsidR="00857D3F" w:rsidRPr="00790BCF">
      <w:tab/>
    </w:r>
    <w:r w:rsidR="00857D3F" w:rsidRPr="00790BCF">
      <w:tab/>
      <w:t xml:space="preserve">Page </w:t>
    </w:r>
    <w:r w:rsidR="00857D3F">
      <w:fldChar w:fldCharType="begin"/>
    </w:r>
    <w:r w:rsidR="00857D3F" w:rsidRPr="00790BCF">
      <w:instrText xml:space="preserve"> PAGE </w:instrText>
    </w:r>
    <w:r w:rsidR="00857D3F">
      <w:fldChar w:fldCharType="separate"/>
    </w:r>
    <w:r w:rsidR="00F45152">
      <w:rPr>
        <w:noProof/>
      </w:rPr>
      <w:t>1</w:t>
    </w:r>
    <w:r w:rsidR="00857D3F">
      <w:fldChar w:fldCharType="end"/>
    </w:r>
    <w:r w:rsidR="00857D3F">
      <w:t xml:space="preserve"> of </w:t>
    </w:r>
    <w:r w:rsidR="00857D3F">
      <w:rPr>
        <w:rStyle w:val="PageNumber"/>
      </w:rPr>
      <w:fldChar w:fldCharType="begin"/>
    </w:r>
    <w:r w:rsidR="00857D3F">
      <w:rPr>
        <w:rStyle w:val="PageNumber"/>
      </w:rPr>
      <w:instrText xml:space="preserve"> NUMPAGES </w:instrText>
    </w:r>
    <w:r w:rsidR="00857D3F">
      <w:rPr>
        <w:rStyle w:val="PageNumber"/>
      </w:rPr>
      <w:fldChar w:fldCharType="separate"/>
    </w:r>
    <w:r w:rsidR="00F45152">
      <w:rPr>
        <w:rStyle w:val="PageNumber"/>
        <w:noProof/>
      </w:rPr>
      <w:t>2</w:t>
    </w:r>
    <w:r w:rsidR="00857D3F">
      <w:rPr>
        <w:rStyle w:val="PageNumber"/>
      </w:rPr>
      <w:fldChar w:fldCharType="end"/>
    </w:r>
    <w:r w:rsidR="00857D3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A5C8E" w14:textId="77777777" w:rsidR="00857D3F" w:rsidRDefault="00857D3F" w:rsidP="00B214C0">
      <w:r>
        <w:separator/>
      </w:r>
    </w:p>
  </w:footnote>
  <w:footnote w:type="continuationSeparator" w:id="0">
    <w:p w14:paraId="33E8DFCF" w14:textId="77777777" w:rsidR="00857D3F" w:rsidRDefault="00857D3F" w:rsidP="00B214C0">
      <w:r>
        <w:continuationSeparator/>
      </w:r>
    </w:p>
  </w:footnote>
  <w:footnote w:type="continuationNotice" w:id="1">
    <w:p w14:paraId="0CB7C9A0" w14:textId="77777777" w:rsidR="00857D3F" w:rsidRDefault="00857D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FF62D" w14:textId="77777777" w:rsidR="00857D3F" w:rsidRDefault="0036319E" w:rsidP="00B15E2E">
    <w:pPr>
      <w:pStyle w:val="Header"/>
      <w:tabs>
        <w:tab w:val="clear" w:pos="8306"/>
        <w:tab w:val="right" w:pos="9639"/>
      </w:tabs>
      <w:spacing w:before="0" w:after="0"/>
      <w:ind w:right="28"/>
    </w:pPr>
    <w:fldSimple w:instr=" DOCPROPERTY  Author  \* MERGEFORMAT ">
      <w:r w:rsidR="00857D3F">
        <w:t>NetRom</w:t>
      </w:r>
    </w:fldSimple>
    <w:r w:rsidR="00857D3F">
      <w:tab/>
    </w:r>
    <w:r w:rsidR="00857D3F">
      <w:tab/>
    </w:r>
    <w:fldSimple w:instr=" TITLE   \* MERGEFORMAT ">
      <w:r w:rsidR="00857D3F">
        <w:t>STL Competency Test</w:t>
      </w:r>
    </w:fldSimple>
  </w:p>
  <w:p w14:paraId="54EFF62E" w14:textId="43BCA5FF" w:rsidR="00857D3F" w:rsidRDefault="007D5D1A" w:rsidP="008E2A02">
    <w:pPr>
      <w:pStyle w:val="Header"/>
      <w:pBdr>
        <w:bottom w:val="single" w:sz="6" w:space="1" w:color="FF6600"/>
      </w:pBdr>
      <w:spacing w:before="0" w:after="0"/>
      <w:ind w:right="28"/>
    </w:pPr>
    <w:r>
      <w:rPr>
        <w:lang w:val="en-US"/>
      </w:rPr>
      <w:t>23</w:t>
    </w:r>
    <w:r w:rsidR="00857D3F">
      <w:rPr>
        <w:lang w:val="en-US"/>
      </w:rPr>
      <w:t>.0</w:t>
    </w:r>
    <w:r>
      <w:rPr>
        <w:lang w:val="en-US"/>
      </w:rPr>
      <w:t>5</w:t>
    </w:r>
    <w:r w:rsidR="00857D3F">
      <w:rPr>
        <w:lang w:val="en-US"/>
      </w:rPr>
      <w:t>.2018</w:t>
    </w:r>
  </w:p>
  <w:p w14:paraId="54EFF62F" w14:textId="77777777" w:rsidR="00857D3F" w:rsidRPr="00AB37ED" w:rsidRDefault="00857D3F" w:rsidP="00EC05B1">
    <w:pPr>
      <w:pStyle w:val="Header"/>
      <w:spacing w:before="0" w:after="0"/>
      <w:ind w:right="28"/>
      <w:rPr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6C3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EA45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EE4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BA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8A9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28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3AC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9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FCE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385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0321D"/>
    <w:multiLevelType w:val="multilevel"/>
    <w:tmpl w:val="EDFC7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042415FA"/>
    <w:multiLevelType w:val="multilevel"/>
    <w:tmpl w:val="378C7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07CD716F"/>
    <w:multiLevelType w:val="hybridMultilevel"/>
    <w:tmpl w:val="C5862012"/>
    <w:lvl w:ilvl="0" w:tplc="3AB0DF30">
      <w:start w:val="27"/>
      <w:numFmt w:val="bullet"/>
      <w:lvlText w:val="-"/>
      <w:lvlJc w:val="left"/>
      <w:pPr>
        <w:ind w:left="2505" w:hanging="360"/>
      </w:pPr>
      <w:rPr>
        <w:rFonts w:ascii="Verdana" w:eastAsiaTheme="minorHAns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3" w15:restartNumberingAfterBreak="0">
    <w:nsid w:val="0CF431E5"/>
    <w:multiLevelType w:val="multilevel"/>
    <w:tmpl w:val="96A0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FEB6A40"/>
    <w:multiLevelType w:val="hybridMultilevel"/>
    <w:tmpl w:val="D83C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E4FB6"/>
    <w:multiLevelType w:val="multilevel"/>
    <w:tmpl w:val="A35EC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21451B10"/>
    <w:multiLevelType w:val="hybridMultilevel"/>
    <w:tmpl w:val="AB429FD8"/>
    <w:lvl w:ilvl="0" w:tplc="4DC6FED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33D7E"/>
    <w:multiLevelType w:val="hybridMultilevel"/>
    <w:tmpl w:val="E79C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A2FE3"/>
    <w:multiLevelType w:val="multilevel"/>
    <w:tmpl w:val="6AD86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29BE260F"/>
    <w:multiLevelType w:val="multilevel"/>
    <w:tmpl w:val="7FBA85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2C0874A0"/>
    <w:multiLevelType w:val="multilevel"/>
    <w:tmpl w:val="098A5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3018386D"/>
    <w:multiLevelType w:val="hybridMultilevel"/>
    <w:tmpl w:val="CDE0AEB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2F47A36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33230E92"/>
    <w:multiLevelType w:val="multilevel"/>
    <w:tmpl w:val="A18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6555E7"/>
    <w:multiLevelType w:val="hybridMultilevel"/>
    <w:tmpl w:val="57083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52804A1"/>
    <w:multiLevelType w:val="hybridMultilevel"/>
    <w:tmpl w:val="2C88C884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C2533A"/>
    <w:multiLevelType w:val="hybridMultilevel"/>
    <w:tmpl w:val="366EA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B86C6C"/>
    <w:multiLevelType w:val="hybridMultilevel"/>
    <w:tmpl w:val="F45E5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0DF30">
      <w:start w:val="27"/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56F0F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47CA42F5"/>
    <w:multiLevelType w:val="multilevel"/>
    <w:tmpl w:val="9EC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390BB5"/>
    <w:multiLevelType w:val="hybridMultilevel"/>
    <w:tmpl w:val="732CD0EC"/>
    <w:lvl w:ilvl="0" w:tplc="4DC6FED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AB0DF30">
      <w:start w:val="27"/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F6C8A"/>
    <w:multiLevelType w:val="hybridMultilevel"/>
    <w:tmpl w:val="5FA8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07DF7"/>
    <w:multiLevelType w:val="multilevel"/>
    <w:tmpl w:val="13B8E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 w15:restartNumberingAfterBreak="0">
    <w:nsid w:val="60056C5D"/>
    <w:multiLevelType w:val="hybridMultilevel"/>
    <w:tmpl w:val="24821C26"/>
    <w:lvl w:ilvl="0" w:tplc="E80806E6"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B0F20"/>
    <w:multiLevelType w:val="hybridMultilevel"/>
    <w:tmpl w:val="BA40DFBC"/>
    <w:lvl w:ilvl="0" w:tplc="D1646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DC7236">
      <w:numFmt w:val="none"/>
      <w:lvlText w:val=""/>
      <w:lvlJc w:val="left"/>
      <w:pPr>
        <w:tabs>
          <w:tab w:val="num" w:pos="360"/>
        </w:tabs>
      </w:pPr>
    </w:lvl>
    <w:lvl w:ilvl="2" w:tplc="E102B9F6">
      <w:numFmt w:val="none"/>
      <w:lvlText w:val=""/>
      <w:lvlJc w:val="left"/>
      <w:pPr>
        <w:tabs>
          <w:tab w:val="num" w:pos="360"/>
        </w:tabs>
      </w:pPr>
    </w:lvl>
    <w:lvl w:ilvl="3" w:tplc="8A123CB4">
      <w:numFmt w:val="none"/>
      <w:lvlText w:val=""/>
      <w:lvlJc w:val="left"/>
      <w:pPr>
        <w:tabs>
          <w:tab w:val="num" w:pos="360"/>
        </w:tabs>
      </w:pPr>
    </w:lvl>
    <w:lvl w:ilvl="4" w:tplc="392A904E">
      <w:numFmt w:val="none"/>
      <w:lvlText w:val=""/>
      <w:lvlJc w:val="left"/>
      <w:pPr>
        <w:tabs>
          <w:tab w:val="num" w:pos="360"/>
        </w:tabs>
      </w:pPr>
    </w:lvl>
    <w:lvl w:ilvl="5" w:tplc="764CAAE4">
      <w:numFmt w:val="none"/>
      <w:lvlText w:val=""/>
      <w:lvlJc w:val="left"/>
      <w:pPr>
        <w:tabs>
          <w:tab w:val="num" w:pos="360"/>
        </w:tabs>
      </w:pPr>
    </w:lvl>
    <w:lvl w:ilvl="6" w:tplc="7D20C7D0">
      <w:numFmt w:val="none"/>
      <w:lvlText w:val=""/>
      <w:lvlJc w:val="left"/>
      <w:pPr>
        <w:tabs>
          <w:tab w:val="num" w:pos="360"/>
        </w:tabs>
      </w:pPr>
    </w:lvl>
    <w:lvl w:ilvl="7" w:tplc="2B76C91A">
      <w:numFmt w:val="none"/>
      <w:lvlText w:val=""/>
      <w:lvlJc w:val="left"/>
      <w:pPr>
        <w:tabs>
          <w:tab w:val="num" w:pos="360"/>
        </w:tabs>
      </w:pPr>
    </w:lvl>
    <w:lvl w:ilvl="8" w:tplc="9F66B930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5D03722"/>
    <w:multiLevelType w:val="hybridMultilevel"/>
    <w:tmpl w:val="DC843CEC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5E343A"/>
    <w:multiLevelType w:val="multilevel"/>
    <w:tmpl w:val="7F820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 w15:restartNumberingAfterBreak="0">
    <w:nsid w:val="70554B4A"/>
    <w:multiLevelType w:val="hybridMultilevel"/>
    <w:tmpl w:val="369AF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603476"/>
    <w:multiLevelType w:val="multilevel"/>
    <w:tmpl w:val="936AB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9" w15:restartNumberingAfterBreak="0">
    <w:nsid w:val="7BA133CB"/>
    <w:multiLevelType w:val="multilevel"/>
    <w:tmpl w:val="E7B0F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9"/>
  </w:num>
  <w:num w:numId="3">
    <w:abstractNumId w:val="24"/>
  </w:num>
  <w:num w:numId="4">
    <w:abstractNumId w:val="21"/>
  </w:num>
  <w:num w:numId="5">
    <w:abstractNumId w:val="13"/>
  </w:num>
  <w:num w:numId="6">
    <w:abstractNumId w:val="29"/>
  </w:num>
  <w:num w:numId="7">
    <w:abstractNumId w:val="25"/>
  </w:num>
  <w:num w:numId="8">
    <w:abstractNumId w:val="38"/>
  </w:num>
  <w:num w:numId="9">
    <w:abstractNumId w:val="15"/>
  </w:num>
  <w:num w:numId="10">
    <w:abstractNumId w:val="35"/>
  </w:num>
  <w:num w:numId="11">
    <w:abstractNumId w:val="32"/>
  </w:num>
  <w:num w:numId="12">
    <w:abstractNumId w:val="22"/>
  </w:num>
  <w:num w:numId="13">
    <w:abstractNumId w:val="28"/>
  </w:num>
  <w:num w:numId="14">
    <w:abstractNumId w:val="39"/>
  </w:num>
  <w:num w:numId="15">
    <w:abstractNumId w:val="18"/>
  </w:num>
  <w:num w:numId="16">
    <w:abstractNumId w:val="10"/>
  </w:num>
  <w:num w:numId="17">
    <w:abstractNumId w:val="34"/>
  </w:num>
  <w:num w:numId="18">
    <w:abstractNumId w:val="36"/>
  </w:num>
  <w:num w:numId="19">
    <w:abstractNumId w:val="23"/>
  </w:num>
  <w:num w:numId="20">
    <w:abstractNumId w:val="2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12"/>
  </w:num>
  <w:num w:numId="33">
    <w:abstractNumId w:val="26"/>
  </w:num>
  <w:num w:numId="34">
    <w:abstractNumId w:val="14"/>
  </w:num>
  <w:num w:numId="35">
    <w:abstractNumId w:val="31"/>
  </w:num>
  <w:num w:numId="36">
    <w:abstractNumId w:val="37"/>
  </w:num>
  <w:num w:numId="37">
    <w:abstractNumId w:val="17"/>
  </w:num>
  <w:num w:numId="38">
    <w:abstractNumId w:val="33"/>
  </w:num>
  <w:num w:numId="39">
    <w:abstractNumId w:val="32"/>
  </w:num>
  <w:num w:numId="40">
    <w:abstractNumId w:val="3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92"/>
    <w:rsid w:val="0000001D"/>
    <w:rsid w:val="00002345"/>
    <w:rsid w:val="00002B21"/>
    <w:rsid w:val="0000569A"/>
    <w:rsid w:val="00011A9A"/>
    <w:rsid w:val="000208F9"/>
    <w:rsid w:val="00021AD1"/>
    <w:rsid w:val="00026AFD"/>
    <w:rsid w:val="000333CA"/>
    <w:rsid w:val="00042191"/>
    <w:rsid w:val="00043C52"/>
    <w:rsid w:val="00043FEC"/>
    <w:rsid w:val="00044864"/>
    <w:rsid w:val="00052E17"/>
    <w:rsid w:val="000555CB"/>
    <w:rsid w:val="00055D25"/>
    <w:rsid w:val="00061A35"/>
    <w:rsid w:val="0006343A"/>
    <w:rsid w:val="000642DC"/>
    <w:rsid w:val="00065D33"/>
    <w:rsid w:val="00070C5D"/>
    <w:rsid w:val="000734E4"/>
    <w:rsid w:val="0007632D"/>
    <w:rsid w:val="000777B1"/>
    <w:rsid w:val="00082C69"/>
    <w:rsid w:val="00087EEA"/>
    <w:rsid w:val="000901B7"/>
    <w:rsid w:val="00090EF8"/>
    <w:rsid w:val="000955C8"/>
    <w:rsid w:val="000A2002"/>
    <w:rsid w:val="000A3563"/>
    <w:rsid w:val="000A73EE"/>
    <w:rsid w:val="000B12D4"/>
    <w:rsid w:val="000B46D6"/>
    <w:rsid w:val="000B50D2"/>
    <w:rsid w:val="000C10F7"/>
    <w:rsid w:val="000C1A2F"/>
    <w:rsid w:val="000D09E8"/>
    <w:rsid w:val="000D1C5C"/>
    <w:rsid w:val="000D43F0"/>
    <w:rsid w:val="000D5889"/>
    <w:rsid w:val="000E1767"/>
    <w:rsid w:val="000E41AA"/>
    <w:rsid w:val="000E5063"/>
    <w:rsid w:val="000F2D73"/>
    <w:rsid w:val="000F3EB3"/>
    <w:rsid w:val="000F76A2"/>
    <w:rsid w:val="00105667"/>
    <w:rsid w:val="00105955"/>
    <w:rsid w:val="00106A49"/>
    <w:rsid w:val="00111966"/>
    <w:rsid w:val="001128D9"/>
    <w:rsid w:val="001151AF"/>
    <w:rsid w:val="00116B0F"/>
    <w:rsid w:val="00117284"/>
    <w:rsid w:val="0012001C"/>
    <w:rsid w:val="001205AB"/>
    <w:rsid w:val="00122074"/>
    <w:rsid w:val="00122BF1"/>
    <w:rsid w:val="00130AAE"/>
    <w:rsid w:val="0014011C"/>
    <w:rsid w:val="0014269A"/>
    <w:rsid w:val="00150D01"/>
    <w:rsid w:val="00150F6F"/>
    <w:rsid w:val="00152F35"/>
    <w:rsid w:val="001543AA"/>
    <w:rsid w:val="00155415"/>
    <w:rsid w:val="00155568"/>
    <w:rsid w:val="00161397"/>
    <w:rsid w:val="0016338F"/>
    <w:rsid w:val="0016426F"/>
    <w:rsid w:val="001706BD"/>
    <w:rsid w:val="00173BCC"/>
    <w:rsid w:val="00180297"/>
    <w:rsid w:val="001805DD"/>
    <w:rsid w:val="0018131E"/>
    <w:rsid w:val="00181618"/>
    <w:rsid w:val="001874D2"/>
    <w:rsid w:val="001876FE"/>
    <w:rsid w:val="001910BC"/>
    <w:rsid w:val="0019112D"/>
    <w:rsid w:val="00192BB9"/>
    <w:rsid w:val="0019384D"/>
    <w:rsid w:val="00197164"/>
    <w:rsid w:val="001A00F5"/>
    <w:rsid w:val="001A04A9"/>
    <w:rsid w:val="001A516B"/>
    <w:rsid w:val="001A79B8"/>
    <w:rsid w:val="001B0F41"/>
    <w:rsid w:val="001B1EB1"/>
    <w:rsid w:val="001B4C0D"/>
    <w:rsid w:val="001B78CF"/>
    <w:rsid w:val="001C624D"/>
    <w:rsid w:val="001C6E5D"/>
    <w:rsid w:val="001D0A47"/>
    <w:rsid w:val="001D6DFF"/>
    <w:rsid w:val="001D7E0D"/>
    <w:rsid w:val="001E21B6"/>
    <w:rsid w:val="001E60CE"/>
    <w:rsid w:val="001E6E3A"/>
    <w:rsid w:val="001F7CB6"/>
    <w:rsid w:val="002053FC"/>
    <w:rsid w:val="00206ADC"/>
    <w:rsid w:val="00207EFD"/>
    <w:rsid w:val="002108F5"/>
    <w:rsid w:val="0021317F"/>
    <w:rsid w:val="0021418F"/>
    <w:rsid w:val="00215D4E"/>
    <w:rsid w:val="0022074A"/>
    <w:rsid w:val="00221E34"/>
    <w:rsid w:val="00222642"/>
    <w:rsid w:val="00222A03"/>
    <w:rsid w:val="00224F24"/>
    <w:rsid w:val="00230C83"/>
    <w:rsid w:val="0023349D"/>
    <w:rsid w:val="0024160C"/>
    <w:rsid w:val="00243A55"/>
    <w:rsid w:val="002561B3"/>
    <w:rsid w:val="002626A4"/>
    <w:rsid w:val="00271F57"/>
    <w:rsid w:val="0027440D"/>
    <w:rsid w:val="0027796C"/>
    <w:rsid w:val="00277CFF"/>
    <w:rsid w:val="0028235D"/>
    <w:rsid w:val="00283A78"/>
    <w:rsid w:val="00284A3A"/>
    <w:rsid w:val="0029003B"/>
    <w:rsid w:val="002971C1"/>
    <w:rsid w:val="002A700F"/>
    <w:rsid w:val="002B3D30"/>
    <w:rsid w:val="002C1163"/>
    <w:rsid w:val="002C2F1B"/>
    <w:rsid w:val="002C444A"/>
    <w:rsid w:val="002C4932"/>
    <w:rsid w:val="002D3E83"/>
    <w:rsid w:val="002D6917"/>
    <w:rsid w:val="002E3704"/>
    <w:rsid w:val="002F422D"/>
    <w:rsid w:val="002F7190"/>
    <w:rsid w:val="00300D98"/>
    <w:rsid w:val="00301EFA"/>
    <w:rsid w:val="00304DC5"/>
    <w:rsid w:val="00310814"/>
    <w:rsid w:val="00313500"/>
    <w:rsid w:val="003163A1"/>
    <w:rsid w:val="00316B72"/>
    <w:rsid w:val="00322DE4"/>
    <w:rsid w:val="00322DEC"/>
    <w:rsid w:val="00324DCC"/>
    <w:rsid w:val="003368A0"/>
    <w:rsid w:val="00350E43"/>
    <w:rsid w:val="00351374"/>
    <w:rsid w:val="003573BF"/>
    <w:rsid w:val="003606BD"/>
    <w:rsid w:val="003613BC"/>
    <w:rsid w:val="0036182D"/>
    <w:rsid w:val="003630D3"/>
    <w:rsid w:val="0036319E"/>
    <w:rsid w:val="0036777D"/>
    <w:rsid w:val="00371331"/>
    <w:rsid w:val="00371A88"/>
    <w:rsid w:val="0037365E"/>
    <w:rsid w:val="00374456"/>
    <w:rsid w:val="00375743"/>
    <w:rsid w:val="0037648E"/>
    <w:rsid w:val="00382D9D"/>
    <w:rsid w:val="0038328E"/>
    <w:rsid w:val="00385CBD"/>
    <w:rsid w:val="00391107"/>
    <w:rsid w:val="00397557"/>
    <w:rsid w:val="003A14D7"/>
    <w:rsid w:val="003A15C8"/>
    <w:rsid w:val="003A40BD"/>
    <w:rsid w:val="003A688B"/>
    <w:rsid w:val="003A7801"/>
    <w:rsid w:val="003B4B83"/>
    <w:rsid w:val="003B65B7"/>
    <w:rsid w:val="003D37C7"/>
    <w:rsid w:val="003D3D83"/>
    <w:rsid w:val="003D597F"/>
    <w:rsid w:val="003D79DF"/>
    <w:rsid w:val="003E02DC"/>
    <w:rsid w:val="003E039E"/>
    <w:rsid w:val="003E4E3F"/>
    <w:rsid w:val="003E64FB"/>
    <w:rsid w:val="003F0663"/>
    <w:rsid w:val="003F57DB"/>
    <w:rsid w:val="003F6A62"/>
    <w:rsid w:val="004028B5"/>
    <w:rsid w:val="004078D2"/>
    <w:rsid w:val="004104DD"/>
    <w:rsid w:val="00411C92"/>
    <w:rsid w:val="00416D91"/>
    <w:rsid w:val="00420147"/>
    <w:rsid w:val="00423C8F"/>
    <w:rsid w:val="004342A6"/>
    <w:rsid w:val="00434A68"/>
    <w:rsid w:val="00440402"/>
    <w:rsid w:val="00443965"/>
    <w:rsid w:val="00446734"/>
    <w:rsid w:val="00451CDC"/>
    <w:rsid w:val="00454AEF"/>
    <w:rsid w:val="00454D47"/>
    <w:rsid w:val="00457518"/>
    <w:rsid w:val="00462113"/>
    <w:rsid w:val="00462767"/>
    <w:rsid w:val="00462804"/>
    <w:rsid w:val="00465C60"/>
    <w:rsid w:val="0047560B"/>
    <w:rsid w:val="00475F85"/>
    <w:rsid w:val="00480A09"/>
    <w:rsid w:val="004848EF"/>
    <w:rsid w:val="004946CE"/>
    <w:rsid w:val="00497CA4"/>
    <w:rsid w:val="004B2752"/>
    <w:rsid w:val="004B52B5"/>
    <w:rsid w:val="004B74AA"/>
    <w:rsid w:val="004D3B18"/>
    <w:rsid w:val="004D42CA"/>
    <w:rsid w:val="004D5095"/>
    <w:rsid w:val="004E0474"/>
    <w:rsid w:val="004E2B77"/>
    <w:rsid w:val="004E2C17"/>
    <w:rsid w:val="004E386D"/>
    <w:rsid w:val="004F16A1"/>
    <w:rsid w:val="004F1C93"/>
    <w:rsid w:val="004F3333"/>
    <w:rsid w:val="004F4E64"/>
    <w:rsid w:val="005015D0"/>
    <w:rsid w:val="00503215"/>
    <w:rsid w:val="005046E0"/>
    <w:rsid w:val="00505A5D"/>
    <w:rsid w:val="00506199"/>
    <w:rsid w:val="005214FB"/>
    <w:rsid w:val="00522555"/>
    <w:rsid w:val="00522FD0"/>
    <w:rsid w:val="00532A5A"/>
    <w:rsid w:val="00535DC9"/>
    <w:rsid w:val="00542CD0"/>
    <w:rsid w:val="00551968"/>
    <w:rsid w:val="0055407A"/>
    <w:rsid w:val="00557DE8"/>
    <w:rsid w:val="0056171F"/>
    <w:rsid w:val="00561FEF"/>
    <w:rsid w:val="00567F7A"/>
    <w:rsid w:val="00570747"/>
    <w:rsid w:val="00571B73"/>
    <w:rsid w:val="005754F5"/>
    <w:rsid w:val="00575DC1"/>
    <w:rsid w:val="00576B71"/>
    <w:rsid w:val="00581D1D"/>
    <w:rsid w:val="00584C3B"/>
    <w:rsid w:val="00590AB2"/>
    <w:rsid w:val="00591FD6"/>
    <w:rsid w:val="005960D5"/>
    <w:rsid w:val="005A13BE"/>
    <w:rsid w:val="005A22B0"/>
    <w:rsid w:val="005A36DB"/>
    <w:rsid w:val="005A7176"/>
    <w:rsid w:val="005B0317"/>
    <w:rsid w:val="005B6BE6"/>
    <w:rsid w:val="005C1BBF"/>
    <w:rsid w:val="005C680C"/>
    <w:rsid w:val="005C78A9"/>
    <w:rsid w:val="005D12B4"/>
    <w:rsid w:val="005D4608"/>
    <w:rsid w:val="005D6BCF"/>
    <w:rsid w:val="005E548C"/>
    <w:rsid w:val="005F6A2B"/>
    <w:rsid w:val="005F7942"/>
    <w:rsid w:val="0060154E"/>
    <w:rsid w:val="00601663"/>
    <w:rsid w:val="00602341"/>
    <w:rsid w:val="00605F25"/>
    <w:rsid w:val="006129EC"/>
    <w:rsid w:val="00612C82"/>
    <w:rsid w:val="006150B8"/>
    <w:rsid w:val="00617D35"/>
    <w:rsid w:val="00621737"/>
    <w:rsid w:val="00635121"/>
    <w:rsid w:val="00641329"/>
    <w:rsid w:val="0064575F"/>
    <w:rsid w:val="00646D4D"/>
    <w:rsid w:val="0064792B"/>
    <w:rsid w:val="006560B5"/>
    <w:rsid w:val="006621CC"/>
    <w:rsid w:val="00662BA5"/>
    <w:rsid w:val="00666C15"/>
    <w:rsid w:val="006712B0"/>
    <w:rsid w:val="00674EEA"/>
    <w:rsid w:val="00677C04"/>
    <w:rsid w:val="006810C6"/>
    <w:rsid w:val="006842FF"/>
    <w:rsid w:val="0068645D"/>
    <w:rsid w:val="006868B6"/>
    <w:rsid w:val="006960BF"/>
    <w:rsid w:val="006A1E8F"/>
    <w:rsid w:val="006A20BC"/>
    <w:rsid w:val="006B3CA8"/>
    <w:rsid w:val="006C09E6"/>
    <w:rsid w:val="006C3BC2"/>
    <w:rsid w:val="006C6CEC"/>
    <w:rsid w:val="006D07C1"/>
    <w:rsid w:val="006D3DBD"/>
    <w:rsid w:val="006E259D"/>
    <w:rsid w:val="006E7713"/>
    <w:rsid w:val="006E7F1E"/>
    <w:rsid w:val="006F418C"/>
    <w:rsid w:val="006F5C2F"/>
    <w:rsid w:val="006F6A24"/>
    <w:rsid w:val="00702CEA"/>
    <w:rsid w:val="00716828"/>
    <w:rsid w:val="007213A3"/>
    <w:rsid w:val="0072597D"/>
    <w:rsid w:val="00732E20"/>
    <w:rsid w:val="007332EF"/>
    <w:rsid w:val="007345B8"/>
    <w:rsid w:val="00736B58"/>
    <w:rsid w:val="00737A4E"/>
    <w:rsid w:val="007444D3"/>
    <w:rsid w:val="00753FFC"/>
    <w:rsid w:val="00755651"/>
    <w:rsid w:val="00755B63"/>
    <w:rsid w:val="00760A14"/>
    <w:rsid w:val="0076568F"/>
    <w:rsid w:val="007704C9"/>
    <w:rsid w:val="00770A5B"/>
    <w:rsid w:val="00773CD0"/>
    <w:rsid w:val="00777BCD"/>
    <w:rsid w:val="00780183"/>
    <w:rsid w:val="00781788"/>
    <w:rsid w:val="00782A68"/>
    <w:rsid w:val="007868D1"/>
    <w:rsid w:val="00790847"/>
    <w:rsid w:val="007A1495"/>
    <w:rsid w:val="007A151D"/>
    <w:rsid w:val="007B1905"/>
    <w:rsid w:val="007B3CD5"/>
    <w:rsid w:val="007B69F1"/>
    <w:rsid w:val="007C4EA8"/>
    <w:rsid w:val="007C6DD8"/>
    <w:rsid w:val="007C7059"/>
    <w:rsid w:val="007D2EA2"/>
    <w:rsid w:val="007D3A18"/>
    <w:rsid w:val="007D49B8"/>
    <w:rsid w:val="007D5D1A"/>
    <w:rsid w:val="007D6747"/>
    <w:rsid w:val="007E6562"/>
    <w:rsid w:val="007F0A3A"/>
    <w:rsid w:val="007F32CB"/>
    <w:rsid w:val="008002FF"/>
    <w:rsid w:val="00804C94"/>
    <w:rsid w:val="0080580E"/>
    <w:rsid w:val="008118CD"/>
    <w:rsid w:val="00812DEC"/>
    <w:rsid w:val="008132AA"/>
    <w:rsid w:val="008139AB"/>
    <w:rsid w:val="008152DF"/>
    <w:rsid w:val="0081535D"/>
    <w:rsid w:val="008275D0"/>
    <w:rsid w:val="008318E3"/>
    <w:rsid w:val="008332BA"/>
    <w:rsid w:val="00834E7A"/>
    <w:rsid w:val="0083613B"/>
    <w:rsid w:val="008364CB"/>
    <w:rsid w:val="008377BB"/>
    <w:rsid w:val="00837ECE"/>
    <w:rsid w:val="008411C3"/>
    <w:rsid w:val="00841D69"/>
    <w:rsid w:val="00843F21"/>
    <w:rsid w:val="00843FC3"/>
    <w:rsid w:val="0084784F"/>
    <w:rsid w:val="0085024B"/>
    <w:rsid w:val="0085755F"/>
    <w:rsid w:val="00857D3F"/>
    <w:rsid w:val="00861BF3"/>
    <w:rsid w:val="00865632"/>
    <w:rsid w:val="008714A8"/>
    <w:rsid w:val="00872DD5"/>
    <w:rsid w:val="00876C09"/>
    <w:rsid w:val="00880040"/>
    <w:rsid w:val="00881244"/>
    <w:rsid w:val="008818A2"/>
    <w:rsid w:val="00883063"/>
    <w:rsid w:val="008959C5"/>
    <w:rsid w:val="00897BE5"/>
    <w:rsid w:val="008A37DD"/>
    <w:rsid w:val="008A71EE"/>
    <w:rsid w:val="008B20FC"/>
    <w:rsid w:val="008B52B3"/>
    <w:rsid w:val="008B7BC1"/>
    <w:rsid w:val="008B7E9F"/>
    <w:rsid w:val="008C201C"/>
    <w:rsid w:val="008D563C"/>
    <w:rsid w:val="008E2A02"/>
    <w:rsid w:val="008E4426"/>
    <w:rsid w:val="008E62C1"/>
    <w:rsid w:val="008F0A73"/>
    <w:rsid w:val="009043DE"/>
    <w:rsid w:val="00907DAD"/>
    <w:rsid w:val="009103EF"/>
    <w:rsid w:val="00914123"/>
    <w:rsid w:val="00914209"/>
    <w:rsid w:val="00921B75"/>
    <w:rsid w:val="00926F67"/>
    <w:rsid w:val="009331B9"/>
    <w:rsid w:val="009344A9"/>
    <w:rsid w:val="009501FD"/>
    <w:rsid w:val="00951440"/>
    <w:rsid w:val="009514ED"/>
    <w:rsid w:val="00952F64"/>
    <w:rsid w:val="00956C32"/>
    <w:rsid w:val="009601D5"/>
    <w:rsid w:val="00962AA4"/>
    <w:rsid w:val="00962E0F"/>
    <w:rsid w:val="009635D1"/>
    <w:rsid w:val="0096413E"/>
    <w:rsid w:val="00964263"/>
    <w:rsid w:val="00970109"/>
    <w:rsid w:val="0097016F"/>
    <w:rsid w:val="0097342D"/>
    <w:rsid w:val="00975E3A"/>
    <w:rsid w:val="009802C5"/>
    <w:rsid w:val="00984570"/>
    <w:rsid w:val="0098502F"/>
    <w:rsid w:val="00986059"/>
    <w:rsid w:val="00992CB7"/>
    <w:rsid w:val="00993597"/>
    <w:rsid w:val="009941FB"/>
    <w:rsid w:val="0099610F"/>
    <w:rsid w:val="0099650A"/>
    <w:rsid w:val="009A095E"/>
    <w:rsid w:val="009B1065"/>
    <w:rsid w:val="009B2402"/>
    <w:rsid w:val="009B7F55"/>
    <w:rsid w:val="009C749C"/>
    <w:rsid w:val="009D1674"/>
    <w:rsid w:val="009D6CA0"/>
    <w:rsid w:val="009D7801"/>
    <w:rsid w:val="009E0B53"/>
    <w:rsid w:val="009E152C"/>
    <w:rsid w:val="009E163D"/>
    <w:rsid w:val="009E56D3"/>
    <w:rsid w:val="00A01DF4"/>
    <w:rsid w:val="00A03E7D"/>
    <w:rsid w:val="00A04697"/>
    <w:rsid w:val="00A10268"/>
    <w:rsid w:val="00A13395"/>
    <w:rsid w:val="00A1372B"/>
    <w:rsid w:val="00A16394"/>
    <w:rsid w:val="00A268CD"/>
    <w:rsid w:val="00A3572F"/>
    <w:rsid w:val="00A3798B"/>
    <w:rsid w:val="00A42423"/>
    <w:rsid w:val="00A51554"/>
    <w:rsid w:val="00A551C3"/>
    <w:rsid w:val="00A56F9B"/>
    <w:rsid w:val="00A57104"/>
    <w:rsid w:val="00A73CC2"/>
    <w:rsid w:val="00A77C90"/>
    <w:rsid w:val="00A87983"/>
    <w:rsid w:val="00A9182A"/>
    <w:rsid w:val="00A92181"/>
    <w:rsid w:val="00AA0900"/>
    <w:rsid w:val="00AA2D4A"/>
    <w:rsid w:val="00AA3818"/>
    <w:rsid w:val="00AA5187"/>
    <w:rsid w:val="00AB0A4C"/>
    <w:rsid w:val="00AB0A93"/>
    <w:rsid w:val="00AB1CAC"/>
    <w:rsid w:val="00AB249E"/>
    <w:rsid w:val="00AB3418"/>
    <w:rsid w:val="00AB37ED"/>
    <w:rsid w:val="00AB383B"/>
    <w:rsid w:val="00AB4C56"/>
    <w:rsid w:val="00AB4CB5"/>
    <w:rsid w:val="00AC0E85"/>
    <w:rsid w:val="00AC5B4C"/>
    <w:rsid w:val="00AD3CE2"/>
    <w:rsid w:val="00AE0EA8"/>
    <w:rsid w:val="00AE1851"/>
    <w:rsid w:val="00AE3529"/>
    <w:rsid w:val="00AF58AC"/>
    <w:rsid w:val="00B02931"/>
    <w:rsid w:val="00B02D47"/>
    <w:rsid w:val="00B05DBD"/>
    <w:rsid w:val="00B139E9"/>
    <w:rsid w:val="00B15E2E"/>
    <w:rsid w:val="00B20537"/>
    <w:rsid w:val="00B20842"/>
    <w:rsid w:val="00B20BF6"/>
    <w:rsid w:val="00B214C0"/>
    <w:rsid w:val="00B227FB"/>
    <w:rsid w:val="00B22E3D"/>
    <w:rsid w:val="00B245A6"/>
    <w:rsid w:val="00B33D3E"/>
    <w:rsid w:val="00B36BFD"/>
    <w:rsid w:val="00B46FEF"/>
    <w:rsid w:val="00B53AC7"/>
    <w:rsid w:val="00B5508F"/>
    <w:rsid w:val="00B55B29"/>
    <w:rsid w:val="00B615B8"/>
    <w:rsid w:val="00B66749"/>
    <w:rsid w:val="00B66FC8"/>
    <w:rsid w:val="00B73293"/>
    <w:rsid w:val="00B73345"/>
    <w:rsid w:val="00B77934"/>
    <w:rsid w:val="00B77DB0"/>
    <w:rsid w:val="00B853EA"/>
    <w:rsid w:val="00B86C0E"/>
    <w:rsid w:val="00B93E8C"/>
    <w:rsid w:val="00BA2B17"/>
    <w:rsid w:val="00BB1285"/>
    <w:rsid w:val="00BB47BF"/>
    <w:rsid w:val="00BB7514"/>
    <w:rsid w:val="00BC1332"/>
    <w:rsid w:val="00BC59D8"/>
    <w:rsid w:val="00BC5F7E"/>
    <w:rsid w:val="00BC7D51"/>
    <w:rsid w:val="00BD0995"/>
    <w:rsid w:val="00BD1608"/>
    <w:rsid w:val="00BD2A29"/>
    <w:rsid w:val="00BD3E90"/>
    <w:rsid w:val="00BD5022"/>
    <w:rsid w:val="00BD5309"/>
    <w:rsid w:val="00BD6B8E"/>
    <w:rsid w:val="00BE0401"/>
    <w:rsid w:val="00BE0E65"/>
    <w:rsid w:val="00BE200F"/>
    <w:rsid w:val="00BE22C9"/>
    <w:rsid w:val="00BE3694"/>
    <w:rsid w:val="00BE6362"/>
    <w:rsid w:val="00BE73C8"/>
    <w:rsid w:val="00BF2150"/>
    <w:rsid w:val="00BF617C"/>
    <w:rsid w:val="00C0184A"/>
    <w:rsid w:val="00C019A9"/>
    <w:rsid w:val="00C064B3"/>
    <w:rsid w:val="00C1322E"/>
    <w:rsid w:val="00C13BA1"/>
    <w:rsid w:val="00C17A0D"/>
    <w:rsid w:val="00C30B51"/>
    <w:rsid w:val="00C40FBB"/>
    <w:rsid w:val="00C43A29"/>
    <w:rsid w:val="00C50C39"/>
    <w:rsid w:val="00C65412"/>
    <w:rsid w:val="00C67D74"/>
    <w:rsid w:val="00C747FA"/>
    <w:rsid w:val="00C81A8C"/>
    <w:rsid w:val="00C84B0D"/>
    <w:rsid w:val="00C865A5"/>
    <w:rsid w:val="00C91770"/>
    <w:rsid w:val="00C93D42"/>
    <w:rsid w:val="00C949C5"/>
    <w:rsid w:val="00C954EC"/>
    <w:rsid w:val="00CA2514"/>
    <w:rsid w:val="00CA4546"/>
    <w:rsid w:val="00CA6148"/>
    <w:rsid w:val="00CA62AD"/>
    <w:rsid w:val="00CB586A"/>
    <w:rsid w:val="00CB7D60"/>
    <w:rsid w:val="00CD3F89"/>
    <w:rsid w:val="00CD3F8A"/>
    <w:rsid w:val="00CD5BE8"/>
    <w:rsid w:val="00CD6D93"/>
    <w:rsid w:val="00CE4D9F"/>
    <w:rsid w:val="00CE6BF3"/>
    <w:rsid w:val="00CE7FE4"/>
    <w:rsid w:val="00CF5EDE"/>
    <w:rsid w:val="00D046A5"/>
    <w:rsid w:val="00D051BF"/>
    <w:rsid w:val="00D05599"/>
    <w:rsid w:val="00D05827"/>
    <w:rsid w:val="00D12872"/>
    <w:rsid w:val="00D13221"/>
    <w:rsid w:val="00D15EB2"/>
    <w:rsid w:val="00D17A29"/>
    <w:rsid w:val="00D204CA"/>
    <w:rsid w:val="00D20F0D"/>
    <w:rsid w:val="00D22153"/>
    <w:rsid w:val="00D25E33"/>
    <w:rsid w:val="00D273EF"/>
    <w:rsid w:val="00D3264D"/>
    <w:rsid w:val="00D3698E"/>
    <w:rsid w:val="00D51B39"/>
    <w:rsid w:val="00D5395A"/>
    <w:rsid w:val="00D56186"/>
    <w:rsid w:val="00D65980"/>
    <w:rsid w:val="00D66931"/>
    <w:rsid w:val="00D72D4A"/>
    <w:rsid w:val="00D759C6"/>
    <w:rsid w:val="00D8045D"/>
    <w:rsid w:val="00D83BFB"/>
    <w:rsid w:val="00D8413B"/>
    <w:rsid w:val="00D85EBC"/>
    <w:rsid w:val="00D94AA7"/>
    <w:rsid w:val="00DA18BD"/>
    <w:rsid w:val="00DA27AD"/>
    <w:rsid w:val="00DA48F3"/>
    <w:rsid w:val="00DB3E73"/>
    <w:rsid w:val="00DC1A96"/>
    <w:rsid w:val="00DC25DA"/>
    <w:rsid w:val="00DC3D98"/>
    <w:rsid w:val="00DD047A"/>
    <w:rsid w:val="00DE1161"/>
    <w:rsid w:val="00DE4326"/>
    <w:rsid w:val="00DE5E4E"/>
    <w:rsid w:val="00DF4292"/>
    <w:rsid w:val="00DF60B7"/>
    <w:rsid w:val="00E0274F"/>
    <w:rsid w:val="00E028D3"/>
    <w:rsid w:val="00E03646"/>
    <w:rsid w:val="00E06142"/>
    <w:rsid w:val="00E06F2D"/>
    <w:rsid w:val="00E13E7D"/>
    <w:rsid w:val="00E15257"/>
    <w:rsid w:val="00E175E2"/>
    <w:rsid w:val="00E2176B"/>
    <w:rsid w:val="00E247A0"/>
    <w:rsid w:val="00E30414"/>
    <w:rsid w:val="00E41A7D"/>
    <w:rsid w:val="00E425EC"/>
    <w:rsid w:val="00E46883"/>
    <w:rsid w:val="00E54FD7"/>
    <w:rsid w:val="00E55F77"/>
    <w:rsid w:val="00E573C2"/>
    <w:rsid w:val="00E61EC6"/>
    <w:rsid w:val="00E64BB7"/>
    <w:rsid w:val="00E71776"/>
    <w:rsid w:val="00E74008"/>
    <w:rsid w:val="00E76D20"/>
    <w:rsid w:val="00E80EDF"/>
    <w:rsid w:val="00E82E9D"/>
    <w:rsid w:val="00E84A32"/>
    <w:rsid w:val="00E9147F"/>
    <w:rsid w:val="00E92A30"/>
    <w:rsid w:val="00EA297D"/>
    <w:rsid w:val="00EA6504"/>
    <w:rsid w:val="00EA71C7"/>
    <w:rsid w:val="00EB7E2A"/>
    <w:rsid w:val="00EB7E71"/>
    <w:rsid w:val="00EC05B1"/>
    <w:rsid w:val="00EC49A8"/>
    <w:rsid w:val="00EC5EB1"/>
    <w:rsid w:val="00ED605D"/>
    <w:rsid w:val="00EE782D"/>
    <w:rsid w:val="00EE7B34"/>
    <w:rsid w:val="00EF055A"/>
    <w:rsid w:val="00EF4121"/>
    <w:rsid w:val="00EF77DD"/>
    <w:rsid w:val="00F041C2"/>
    <w:rsid w:val="00F05CFB"/>
    <w:rsid w:val="00F0731E"/>
    <w:rsid w:val="00F11710"/>
    <w:rsid w:val="00F12D42"/>
    <w:rsid w:val="00F20D41"/>
    <w:rsid w:val="00F274ED"/>
    <w:rsid w:val="00F3019C"/>
    <w:rsid w:val="00F33DBA"/>
    <w:rsid w:val="00F36E20"/>
    <w:rsid w:val="00F418FB"/>
    <w:rsid w:val="00F43657"/>
    <w:rsid w:val="00F45152"/>
    <w:rsid w:val="00F51F10"/>
    <w:rsid w:val="00F52118"/>
    <w:rsid w:val="00F52699"/>
    <w:rsid w:val="00F53CB1"/>
    <w:rsid w:val="00F575D6"/>
    <w:rsid w:val="00F576DE"/>
    <w:rsid w:val="00F6339F"/>
    <w:rsid w:val="00F63CFF"/>
    <w:rsid w:val="00F66955"/>
    <w:rsid w:val="00F737F3"/>
    <w:rsid w:val="00F74438"/>
    <w:rsid w:val="00F744C9"/>
    <w:rsid w:val="00F75C26"/>
    <w:rsid w:val="00F75DE3"/>
    <w:rsid w:val="00F81A27"/>
    <w:rsid w:val="00F81A9E"/>
    <w:rsid w:val="00F82641"/>
    <w:rsid w:val="00F832C9"/>
    <w:rsid w:val="00F905F9"/>
    <w:rsid w:val="00F931DC"/>
    <w:rsid w:val="00F93643"/>
    <w:rsid w:val="00F951A9"/>
    <w:rsid w:val="00FA24CA"/>
    <w:rsid w:val="00FA3470"/>
    <w:rsid w:val="00FA757C"/>
    <w:rsid w:val="00FB0345"/>
    <w:rsid w:val="00FB0D19"/>
    <w:rsid w:val="00FB1587"/>
    <w:rsid w:val="00FB1799"/>
    <w:rsid w:val="00FB5A66"/>
    <w:rsid w:val="00FC26D8"/>
    <w:rsid w:val="00FD261F"/>
    <w:rsid w:val="00FD2844"/>
    <w:rsid w:val="00FD49D4"/>
    <w:rsid w:val="00FE30FB"/>
    <w:rsid w:val="00FE3C1C"/>
    <w:rsid w:val="00FE41C7"/>
    <w:rsid w:val="00FF180F"/>
    <w:rsid w:val="00FF1837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54EFF5BC"/>
  <w15:docId w15:val="{90D38BB1-2519-4FC3-B8C0-05FEE33F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8F3"/>
    <w:pPr>
      <w:jc w:val="both"/>
    </w:pPr>
    <w:rPr>
      <w:rFonts w:ascii="Calibri" w:eastAsiaTheme="minorHAnsi" w:hAnsi="Calibri"/>
      <w:sz w:val="22"/>
      <w:szCs w:val="22"/>
      <w:lang w:val="en-GB"/>
    </w:rPr>
  </w:style>
  <w:style w:type="paragraph" w:styleId="Heading1">
    <w:name w:val="heading 1"/>
    <w:basedOn w:val="Normal"/>
    <w:next w:val="Normal"/>
    <w:qFormat/>
    <w:rsid w:val="0023349D"/>
    <w:pPr>
      <w:keepNext/>
      <w:tabs>
        <w:tab w:val="num" w:pos="360"/>
      </w:tabs>
      <w:spacing w:before="240" w:after="60"/>
      <w:ind w:left="360" w:hanging="3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tabs>
        <w:tab w:val="num" w:pos="576"/>
      </w:tabs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tabs>
        <w:tab w:val="num" w:pos="864"/>
      </w:tabs>
      <w:spacing w:before="240" w:after="60"/>
      <w:ind w:left="288" w:hanging="288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uiPriority w:val="39"/>
    <w:rsid w:val="00EB7E71"/>
    <w:pPr>
      <w:spacing w:before="120"/>
      <w:ind w:left="240"/>
    </w:pPr>
    <w:rPr>
      <w:b/>
      <w:bCs/>
      <w:i/>
    </w:rPr>
  </w:style>
  <w:style w:type="paragraph" w:styleId="TOC3">
    <w:name w:val="toc 3"/>
    <w:basedOn w:val="Normal"/>
    <w:next w:val="Normal"/>
    <w:uiPriority w:val="39"/>
    <w:rsid w:val="00AB37ED"/>
    <w:pPr>
      <w:ind w:left="480"/>
    </w:pPr>
    <w:rPr>
      <w:szCs w:val="20"/>
    </w:rPr>
  </w:style>
  <w:style w:type="table" w:styleId="TableGrid">
    <w:name w:val="Table Grid"/>
    <w:basedOn w:val="TableNormal"/>
    <w:rsid w:val="000734E4"/>
    <w:pPr>
      <w:suppressAutoHyphens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</w:rPr>
  </w:style>
  <w:style w:type="paragraph" w:customStyle="1" w:styleId="Companyname">
    <w:name w:val="Company name"/>
    <w:basedOn w:val="Normal"/>
    <w:rsid w:val="00C865A5"/>
    <w:pPr>
      <w:pBdr>
        <w:bottom w:val="single" w:sz="4" w:space="1" w:color="auto"/>
      </w:pBdr>
      <w:suppressAutoHyphens/>
      <w:spacing w:before="120" w:after="120"/>
    </w:pPr>
    <w:rPr>
      <w:color w:val="000080"/>
      <w:sz w:val="36"/>
      <w:szCs w:val="20"/>
    </w:rPr>
  </w:style>
  <w:style w:type="paragraph" w:customStyle="1" w:styleId="Documentnamecaption">
    <w:name w:val="Document name caption"/>
    <w:link w:val="DocumentnamecaptionChar"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character" w:customStyle="1" w:styleId="DocumentnamecaptionChar">
    <w:name w:val="Document name caption Char"/>
    <w:link w:val="Documentnamecaption"/>
    <w:rsid w:val="0023349D"/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rsid w:val="00AB37ED"/>
    <w:pPr>
      <w:suppressAutoHyphens/>
    </w:pPr>
    <w:rPr>
      <w:iCs/>
      <w:noProof/>
      <w:szCs w:val="20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</w:rPr>
  </w:style>
  <w:style w:type="character" w:styleId="Hyperlink">
    <w:name w:val="Hyper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rsid w:val="00AB37ED"/>
  </w:style>
  <w:style w:type="character" w:customStyle="1" w:styleId="Heading2Char">
    <w:name w:val="Heading 2 Char"/>
    <w:link w:val="Heading2"/>
    <w:rsid w:val="0023349D"/>
    <w:rPr>
      <w:rFonts w:ascii="Calibri" w:eastAsiaTheme="minorHAnsi" w:hAnsi="Calibri"/>
      <w:b/>
      <w:bCs/>
      <w:i/>
      <w:iCs/>
      <w:sz w:val="24"/>
      <w:szCs w:val="28"/>
      <w:lang w:val="en-GB"/>
    </w:rPr>
  </w:style>
  <w:style w:type="paragraph" w:styleId="BalloonText">
    <w:name w:val="Balloon Text"/>
    <w:basedOn w:val="Normal"/>
    <w:semiHidden/>
    <w:rsid w:val="004342A6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semiHidden/>
    <w:rsid w:val="00E028D3"/>
    <w:pPr>
      <w:ind w:left="720"/>
    </w:pPr>
    <w:rPr>
      <w:szCs w:val="20"/>
    </w:rPr>
  </w:style>
  <w:style w:type="paragraph" w:styleId="TOC5">
    <w:name w:val="toc 5"/>
    <w:basedOn w:val="Normal"/>
    <w:next w:val="Normal"/>
    <w:semiHidden/>
    <w:rsid w:val="00E028D3"/>
    <w:pPr>
      <w:ind w:left="960"/>
    </w:pPr>
    <w:rPr>
      <w:szCs w:val="20"/>
    </w:rPr>
  </w:style>
  <w:style w:type="paragraph" w:styleId="TOC6">
    <w:name w:val="toc 6"/>
    <w:basedOn w:val="Normal"/>
    <w:next w:val="Normal"/>
    <w:semiHidden/>
    <w:rsid w:val="00E028D3"/>
    <w:pPr>
      <w:ind w:left="1200"/>
    </w:pPr>
    <w:rPr>
      <w:szCs w:val="20"/>
    </w:rPr>
  </w:style>
  <w:style w:type="paragraph" w:styleId="TOC7">
    <w:name w:val="toc 7"/>
    <w:basedOn w:val="Normal"/>
    <w:next w:val="Normal"/>
    <w:semiHidden/>
    <w:rsid w:val="00E028D3"/>
    <w:pPr>
      <w:ind w:left="1440"/>
    </w:pPr>
    <w:rPr>
      <w:szCs w:val="20"/>
    </w:rPr>
  </w:style>
  <w:style w:type="paragraph" w:styleId="TOC8">
    <w:name w:val="toc 8"/>
    <w:basedOn w:val="Normal"/>
    <w:next w:val="Normal"/>
    <w:semiHidden/>
    <w:rsid w:val="00E028D3"/>
    <w:pPr>
      <w:ind w:left="1680"/>
    </w:pPr>
    <w:rPr>
      <w:szCs w:val="20"/>
    </w:rPr>
  </w:style>
  <w:style w:type="paragraph" w:styleId="TOC9">
    <w:name w:val="toc 9"/>
    <w:basedOn w:val="Normal"/>
    <w:next w:val="Normal"/>
    <w:semiHidden/>
    <w:rsid w:val="00E028D3"/>
    <w:pPr>
      <w:ind w:left="1920"/>
    </w:pPr>
    <w:rPr>
      <w:szCs w:val="20"/>
    </w:rPr>
  </w:style>
  <w:style w:type="paragraph" w:styleId="BodyText">
    <w:name w:val="Body Text"/>
    <w:basedOn w:val="Normal"/>
    <w:link w:val="BodyTextChar"/>
    <w:rsid w:val="001F7CB6"/>
    <w:pPr>
      <w:spacing w:after="120"/>
    </w:pPr>
  </w:style>
  <w:style w:type="paragraph" w:styleId="BlockText">
    <w:name w:val="Block Text"/>
    <w:basedOn w:val="Normal"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rsid w:val="00BB128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BodyTextChar">
    <w:name w:val="Body Text Char"/>
    <w:basedOn w:val="DefaultParagraphFont"/>
    <w:link w:val="BodyText"/>
    <w:rsid w:val="006621CC"/>
    <w:rPr>
      <w:rFonts w:ascii="Verdana" w:hAnsi="Verdana" w:cs="Arial"/>
      <w:szCs w:val="36"/>
      <w:lang w:val="nl-NL"/>
    </w:rPr>
  </w:style>
  <w:style w:type="paragraph" w:styleId="Subtitle">
    <w:name w:val="Subtitle"/>
    <w:basedOn w:val="Normal"/>
    <w:next w:val="Normal"/>
    <w:link w:val="SubtitleChar"/>
    <w:qFormat/>
    <w:rsid w:val="003E4E3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4E3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auto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5214FB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4B52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atalin@netrom.r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.a.tataru\Documents\Template%20-%20NetRom%20-%20Lite%20Document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neral Document" ma:contentTypeID="0x0101007DC41E6CDFD94D8CAAEB4B4DAD7CE7B700A45391CB23043D4D9BA3BE53D9F0D3BA" ma:contentTypeVersion="2" ma:contentTypeDescription="NetRom Document Content Type" ma:contentTypeScope="" ma:versionID="4b8f0075ca345191c6d54b1aea7160ad">
  <xsd:schema xmlns:xsd="http://www.w3.org/2001/XMLSchema" xmlns:xs="http://www.w3.org/2001/XMLSchema" xmlns:p="http://schemas.microsoft.com/office/2006/metadata/properties" xmlns:ns2="d644be95-17ac-41b0-b330-f37ea6f3b3a0" xmlns:ns3="c59e9a3a-daf1-400d-8cbe-c2387c3a61f8" targetNamespace="http://schemas.microsoft.com/office/2006/metadata/properties" ma:root="true" ma:fieldsID="69a2634f944d151456de007353d39598" ns2:_="" ns3:_="">
    <xsd:import namespace="d644be95-17ac-41b0-b330-f37ea6f3b3a0"/>
    <xsd:import namespace="c59e9a3a-daf1-400d-8cbe-c2387c3a61f8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4be95-17ac-41b0-b330-f37ea6f3b3a0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e9a3a-daf1-400d-8cbe-c2387c3a61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d644be95-17ac-41b0-b330-f37ea6f3b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3D1912-FDBA-4090-92AC-47687BC9D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4be95-17ac-41b0-b330-f37ea6f3b3a0"/>
    <ds:schemaRef ds:uri="c59e9a3a-daf1-400d-8cbe-c2387c3a6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010EC-CA4B-4664-96E5-3016C7165F9F}">
  <ds:schemaRefs>
    <ds:schemaRef ds:uri="http://purl.org/dc/dcmitype/"/>
    <ds:schemaRef ds:uri="http://schemas.openxmlformats.org/package/2006/metadata/core-properties"/>
    <ds:schemaRef ds:uri="http://www.w3.org/XML/1998/namespace"/>
    <ds:schemaRef ds:uri="d644be95-17ac-41b0-b330-f37ea6f3b3a0"/>
    <ds:schemaRef ds:uri="http://schemas.microsoft.com/office/2006/documentManagement/types"/>
    <ds:schemaRef ds:uri="c59e9a3a-daf1-400d-8cbe-c2387c3a61f8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E551866-E080-4660-85C9-D78C30232A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NetRom - Lite Document v1.1.dotx</Template>
  <TotalTime>344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STL Competency Test</vt:lpstr>
    </vt:vector>
  </TitlesOfParts>
  <Company>NetRom</Company>
  <LinksUpToDate>false</LinksUpToDate>
  <CharactersWithSpaces>4257</CharactersWithSpaces>
  <SharedDoc>false</SharedDoc>
  <HLinks>
    <vt:vector size="24" baseType="variant"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_Toc193169745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_Toc193169744</vt:lpwstr>
      </vt:variant>
      <vt:variant>
        <vt:i4>2031704</vt:i4>
      </vt:variant>
      <vt:variant>
        <vt:i4>21</vt:i4>
      </vt:variant>
      <vt:variant>
        <vt:i4>0</vt:i4>
      </vt:variant>
      <vt:variant>
        <vt:i4>5</vt:i4>
      </vt:variant>
      <vt:variant>
        <vt:lpwstr>http://www.netrom.ro/</vt:lpwstr>
      </vt:variant>
      <vt:variant>
        <vt:lpwstr/>
      </vt:variant>
      <vt:variant>
        <vt:i4>4128778</vt:i4>
      </vt:variant>
      <vt:variant>
        <vt:i4>18</vt:i4>
      </vt:variant>
      <vt:variant>
        <vt:i4>0</vt:i4>
      </vt:variant>
      <vt:variant>
        <vt:i4>5</vt:i4>
      </vt:variant>
      <vt:variant>
        <vt:lpwstr>mailto:soft@netrom.ro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 Competency Test</dc:title>
  <dc:subject>STL Competency Test</dc:subject>
  <dc:creator>NetRom</dc:creator>
  <cp:keywords/>
  <dc:description/>
  <cp:lastModifiedBy>Oana Maria Teodorescu</cp:lastModifiedBy>
  <cp:revision>121</cp:revision>
  <cp:lastPrinted>2016-04-27T12:08:00Z</cp:lastPrinted>
  <dcterms:created xsi:type="dcterms:W3CDTF">2018-05-22T07:43:00Z</dcterms:created>
  <dcterms:modified xsi:type="dcterms:W3CDTF">2018-05-23T08:34:00Z</dcterms:modified>
  <cp:contentStatus>[Document Status]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[Version]</vt:lpwstr>
  </property>
  <property fmtid="{D5CDD505-2E9C-101B-9397-08002B2CF9AE}" pid="3" name="Date completed">
    <vt:lpwstr>30.06.2011</vt:lpwstr>
  </property>
  <property fmtid="{D5CDD505-2E9C-101B-9397-08002B2CF9AE}" pid="4" name="ContentTypeId">
    <vt:lpwstr>0x0101007DC41E6CDFD94D8CAAEB4B4DAD7CE7B700A45391CB23043D4D9BA3BE53D9F0D3BA</vt:lpwstr>
  </property>
</Properties>
</file>